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E75" w:rsidRDefault="002D3E75" w:rsidP="002D3E75">
      <w:pPr>
        <w:pStyle w:val="Title"/>
      </w:pPr>
      <w:r>
        <w:t>T</w:t>
      </w:r>
      <w:r w:rsidR="00674BAB">
        <w:t>askflow</w:t>
      </w:r>
      <w:r>
        <w:t xml:space="preserve"> Software Design Document</w:t>
      </w:r>
    </w:p>
    <w:p w:rsidR="006731E7" w:rsidRDefault="009F65EB" w:rsidP="00FB7E5F">
      <w:pPr>
        <w:pStyle w:val="Heading1"/>
      </w:pPr>
      <w:r>
        <w:t>Description</w:t>
      </w:r>
    </w:p>
    <w:p w:rsidR="009F65EB" w:rsidRDefault="009F65EB" w:rsidP="009F65EB">
      <w:r w:rsidRPr="009F65EB">
        <w:t>is a work flow manager that has hierarchical tasks ending with work items.</w:t>
      </w:r>
    </w:p>
    <w:p w:rsidR="009F65EB" w:rsidRDefault="009F65EB" w:rsidP="009F65EB">
      <w:r w:rsidRPr="002C70A2">
        <w:rPr>
          <w:noProof/>
        </w:rPr>
        <w:drawing>
          <wp:inline distT="0" distB="0" distL="0" distR="0" wp14:anchorId="5853D7F0" wp14:editId="2390097A">
            <wp:extent cx="2019300" cy="1632639"/>
            <wp:effectExtent l="0" t="0" r="0" b="571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rotWithShape="1">
                    <a:blip r:embed="rId8"/>
                    <a:srcRect b="12992"/>
                    <a:stretch/>
                  </pic:blipFill>
                  <pic:spPr>
                    <a:xfrm>
                      <a:off x="0" y="0"/>
                      <a:ext cx="2019300" cy="1632639"/>
                    </a:xfrm>
                    <a:prstGeom prst="rect">
                      <a:avLst/>
                    </a:prstGeom>
                  </pic:spPr>
                </pic:pic>
              </a:graphicData>
            </a:graphic>
          </wp:inline>
        </w:drawing>
      </w:r>
    </w:p>
    <w:p w:rsidR="009F65EB" w:rsidRDefault="009F65EB" w:rsidP="009F65EB">
      <w:r>
        <w:t>Features</w:t>
      </w:r>
    </w:p>
    <w:p w:rsidR="009F65EB" w:rsidRDefault="009F65EB" w:rsidP="009F65EB">
      <w:pPr>
        <w:pStyle w:val="ListParagraph"/>
        <w:numPr>
          <w:ilvl w:val="0"/>
          <w:numId w:val="41"/>
        </w:numPr>
      </w:pPr>
      <w:r>
        <w:t>Personal Estimation Metrics – These metrics relate how well you are estimating your tasks.</w:t>
      </w:r>
    </w:p>
    <w:p w:rsidR="009F65EB" w:rsidRDefault="009F65EB" w:rsidP="009F65EB">
      <w:pPr>
        <w:pStyle w:val="ListParagraph"/>
        <w:numPr>
          <w:ilvl w:val="1"/>
          <w:numId w:val="41"/>
        </w:numPr>
      </w:pPr>
      <w:r>
        <w:t>Estimation Factor – Do you want to estimate more accurately? Keep thinking the same way, but multiply that number by this factor before telling others.</w:t>
      </w:r>
    </w:p>
    <w:p w:rsidR="009F65EB" w:rsidRDefault="009F65EB" w:rsidP="009F65EB">
      <w:pPr>
        <w:pStyle w:val="ListParagraph"/>
        <w:numPr>
          <w:ilvl w:val="1"/>
          <w:numId w:val="41"/>
        </w:numPr>
      </w:pPr>
      <w:r>
        <w:t>Estimation Consistency – Are some of your estimates just wildly incorrect while most others are spot on?</w:t>
      </w:r>
    </w:p>
    <w:p w:rsidR="00187D2B" w:rsidRDefault="00187D2B" w:rsidP="00187D2B">
      <w:r>
        <w:t>2DLs Functional Specification</w:t>
      </w:r>
    </w:p>
    <w:p w:rsidR="00187D2B" w:rsidRDefault="00187D2B" w:rsidP="00187D2B"/>
    <w:p w:rsidR="00187D2B" w:rsidRDefault="00187D2B" w:rsidP="00187D2B">
      <w:r>
        <w:t>How many times have you wished you had a clear, concise way to keep up with what you’ve done and what you need to do? I’ve often wanted simple way to jot down notes and ideas about the things I’m working on. Also, it would be great to be able to print out a list of my activities/ accomplishments for a given time period rather than just thinking, “Well, I just did a bunch of stuff… You know, work…”</w:t>
      </w:r>
    </w:p>
    <w:p w:rsidR="00187D2B" w:rsidRDefault="00187D2B" w:rsidP="00187D2B"/>
    <w:p w:rsidR="00187D2B" w:rsidRDefault="00187D2B" w:rsidP="00187D2B">
      <w:r>
        <w:t>The objective of 2Dls is to solve these problems for you. Or rather, provide you with an application to help you solve them yourself. In short 2DLs allows the user to</w:t>
      </w:r>
    </w:p>
    <w:p w:rsidR="00187D2B" w:rsidRDefault="00187D2B" w:rsidP="00187D2B">
      <w:r>
        <w:t>•</w:t>
      </w:r>
      <w:r>
        <w:tab/>
        <w:t>create one or more ToDo Lists,</w:t>
      </w:r>
    </w:p>
    <w:p w:rsidR="00187D2B" w:rsidRDefault="00187D2B" w:rsidP="00187D2B">
      <w:r>
        <w:t>•</w:t>
      </w:r>
      <w:r>
        <w:tab/>
        <w:t>add/delete/modify Projects to these lists,</w:t>
      </w:r>
    </w:p>
    <w:p w:rsidR="00187D2B" w:rsidRDefault="00187D2B" w:rsidP="00187D2B">
      <w:r>
        <w:t>•</w:t>
      </w:r>
      <w:r>
        <w:tab/>
        <w:t>log/delete/modify Status Updates for Projects,</w:t>
      </w:r>
    </w:p>
    <w:p w:rsidR="00187D2B" w:rsidRDefault="00187D2B" w:rsidP="00187D2B">
      <w:r>
        <w:t>•</w:t>
      </w:r>
      <w:r>
        <w:tab/>
        <w:t>add/delete/modify Notes to Projects,</w:t>
      </w:r>
    </w:p>
    <w:p w:rsidR="00187D2B" w:rsidRDefault="00187D2B" w:rsidP="00187D2B">
      <w:r>
        <w:lastRenderedPageBreak/>
        <w:t>•</w:t>
      </w:r>
      <w:r>
        <w:tab/>
        <w:t>create Pending Reports to delineate all ongoing tasks,</w:t>
      </w:r>
    </w:p>
    <w:p w:rsidR="00187D2B" w:rsidRDefault="00187D2B" w:rsidP="00187D2B">
      <w:r>
        <w:t>•</w:t>
      </w:r>
      <w:r>
        <w:tab/>
        <w:t>create Status Reports to summarize activity, and</w:t>
      </w:r>
    </w:p>
    <w:p w:rsidR="00187D2B" w:rsidRDefault="00187D2B" w:rsidP="00187D2B">
      <w:r>
        <w:t>•</w:t>
      </w:r>
      <w:r>
        <w:tab/>
        <w:t>create Project Reports to capture ALL project activity.</w:t>
      </w:r>
    </w:p>
    <w:p w:rsidR="00187D2B" w:rsidRDefault="00187D2B" w:rsidP="00187D2B"/>
    <w:p w:rsidR="00187D2B" w:rsidRDefault="00187D2B" w:rsidP="00187D2B">
      <w:r>
        <w:t>2DLs Functionality</w:t>
      </w:r>
    </w:p>
    <w:p w:rsidR="00187D2B" w:rsidRDefault="00187D2B" w:rsidP="00187D2B"/>
    <w:p w:rsidR="00187D2B" w:rsidRDefault="00187D2B" w:rsidP="00187D2B">
      <w:r>
        <w:t>We are all very busy people in life. We need a central location to store our thoughts, actions, accomplishments, and goals. 2DLs provides a complete solution to these problems.</w:t>
      </w:r>
    </w:p>
    <w:p w:rsidR="00187D2B" w:rsidRDefault="00187D2B" w:rsidP="00187D2B"/>
    <w:p w:rsidR="00187D2B" w:rsidRDefault="00187D2B" w:rsidP="00187D2B">
      <w:r>
        <w:t>The most applications which are enjoyable to use are those whose interface is straightforward. These applications are usually quite simple and serve a very narrow purpose. As the developer adds more and more "cool" features to a product, he adds greatler complexity, which can lead to a complex user interface and user isolation due to interface implementation. For these reasons, 2DLs is as "lite" as posibble.</w:t>
      </w:r>
    </w:p>
    <w:p w:rsidR="00187D2B" w:rsidRDefault="00187D2B" w:rsidP="00187D2B"/>
    <w:p w:rsidR="00187D2B" w:rsidRDefault="00187D2B" w:rsidP="00187D2B">
      <w:r>
        <w:t>Conceptual Model:</w:t>
      </w:r>
    </w:p>
    <w:p w:rsidR="00187D2B" w:rsidRDefault="00187D2B" w:rsidP="00187D2B"/>
    <w:p w:rsidR="00187D2B" w:rsidRDefault="00187D2B" w:rsidP="00187D2B">
      <w:r>
        <w:t>I speak of a conceptual model here only to make the following sections make a little more sense. 2DLs manages a collection of "To-do" lists. Each list is made up of a collection of tasks. Tasks, in turn, are a collection of notes, updates, and other tasks (subtasks).</w:t>
      </w:r>
    </w:p>
    <w:p w:rsidR="00187D2B" w:rsidRDefault="00187D2B" w:rsidP="00187D2B"/>
    <w:p w:rsidR="00187D2B" w:rsidRDefault="00187D2B" w:rsidP="00187D2B">
      <w:r>
        <w:t>Notes are snippets of information about a task. They bear no consequence to status reports.</w:t>
      </w:r>
    </w:p>
    <w:p w:rsidR="00187D2B" w:rsidRDefault="00187D2B" w:rsidP="00187D2B"/>
    <w:p w:rsidR="00187D2B" w:rsidRDefault="00187D2B" w:rsidP="00187D2B">
      <w:r>
        <w:t>Updates are intended to relate one's progess on a certain task.</w:t>
      </w:r>
    </w:p>
    <w:p w:rsidR="00187D2B" w:rsidRDefault="00187D2B" w:rsidP="00187D2B"/>
    <w:p w:rsidR="00187D2B" w:rsidRDefault="00187D2B" w:rsidP="00187D2B">
      <w:r>
        <w:t>Startup:</w:t>
      </w:r>
    </w:p>
    <w:p w:rsidR="00187D2B" w:rsidRDefault="00187D2B" w:rsidP="00187D2B"/>
    <w:p w:rsidR="00187D2B" w:rsidRDefault="00187D2B" w:rsidP="00187D2B">
      <w:r>
        <w:t xml:space="preserve">When started, 2DLs will display the home screen. If available, the application will add an icon to the system tray for ease of use. </w:t>
      </w:r>
    </w:p>
    <w:p w:rsidR="00187D2B" w:rsidRDefault="00187D2B" w:rsidP="00187D2B"/>
    <w:p w:rsidR="00187D2B" w:rsidRDefault="00187D2B" w:rsidP="00187D2B">
      <w:r>
        <w:t>When automatically started, the "-iconify" option is passed on the command line. The splash screen will be displayed but the main sceen will not. Instead, the system tray icon will appear. If the system tray is not available, a warning will be displayed followed by the home screen.</w:t>
      </w:r>
    </w:p>
    <w:p w:rsidR="00187D2B" w:rsidRDefault="00187D2B" w:rsidP="00187D2B"/>
    <w:p w:rsidR="00187D2B" w:rsidRDefault="00187D2B" w:rsidP="00187D2B">
      <w:r>
        <w:t>2DLs Window:</w:t>
      </w:r>
    </w:p>
    <w:p w:rsidR="00187D2B" w:rsidRDefault="00187D2B" w:rsidP="00187D2B"/>
    <w:p w:rsidR="00187D2B" w:rsidRDefault="00187D2B" w:rsidP="00187D2B">
      <w:r>
        <w:t>The 2DLs window has a consistant interface among all screens. The display is split vertically into a navigation pane on top and an editor pane on bottom.</w:t>
      </w:r>
    </w:p>
    <w:p w:rsidR="00187D2B" w:rsidRDefault="00187D2B" w:rsidP="00187D2B"/>
    <w:p w:rsidR="00187D2B" w:rsidRDefault="00187D2B" w:rsidP="00187D2B">
      <w:r>
        <w:t>The navigation pane allows the user to change the item displayed in the editor pane by clicking on the item of interest. The user may change the current context of the navigation pane by doule-clicking an item or by clicking the "Up to ..." button. The tool tip text for this button will change depending on the current context.</w:t>
      </w:r>
    </w:p>
    <w:p w:rsidR="00187D2B" w:rsidRDefault="00187D2B" w:rsidP="00187D2B"/>
    <w:p w:rsidR="00187D2B" w:rsidRDefault="00187D2B" w:rsidP="00187D2B">
      <w:r>
        <w:t>As any good security officer would, Worf started his day by reviewing what he needs to do. After making sure no one is around he whips out his favorite pink tricorder and starts 2DLs. He reads the lists from the navigation pane carefully before selecting one:</w:t>
      </w:r>
    </w:p>
    <w:p w:rsidR="00187D2B" w:rsidRDefault="00187D2B" w:rsidP="00187D2B">
      <w:r>
        <w:t>•</w:t>
      </w:r>
      <w:r>
        <w:tab/>
        <w:t>Alexander</w:t>
      </w:r>
    </w:p>
    <w:p w:rsidR="00187D2B" w:rsidRDefault="00187D2B" w:rsidP="00187D2B">
      <w:r>
        <w:t>•</w:t>
      </w:r>
      <w:r>
        <w:tab/>
        <w:t>Training</w:t>
      </w:r>
    </w:p>
    <w:p w:rsidR="00187D2B" w:rsidRDefault="00187D2B" w:rsidP="00187D2B">
      <w:r>
        <w:t>•</w:t>
      </w:r>
      <w:r>
        <w:tab/>
        <w:t>Work</w:t>
      </w:r>
    </w:p>
    <w:p w:rsidR="00187D2B" w:rsidRDefault="00187D2B" w:rsidP="00187D2B">
      <w:r>
        <w:t>•</w:t>
      </w:r>
      <w:r>
        <w:tab/>
        <w:t>Fun</w:t>
      </w:r>
    </w:p>
    <w:p w:rsidR="00187D2B" w:rsidRDefault="00187D2B" w:rsidP="00187D2B">
      <w:r>
        <w:t xml:space="preserve">"Wait! Fun?" he thinks. Worf quickly looks around again to confirm that he is alone. After a moment he remembers a couple of nights back that consisted of too much blood wine. </w:t>
      </w:r>
    </w:p>
    <w:p w:rsidR="00187D2B" w:rsidRDefault="00187D2B" w:rsidP="00187D2B"/>
    <w:p w:rsidR="00187D2B" w:rsidRPr="009F65EB" w:rsidRDefault="00187D2B" w:rsidP="00187D2B">
      <w:r>
        <w:t xml:space="preserve">He quickly deletes this task by right-clinking on it and selecting "Delete". After a brief pause he begins to wonder what in the Klingon Homeworld could he possibly consider fun. He clicks undo at the top of the screen and clicks the now visible task "Fun". In order to read its decription.  </w:t>
      </w:r>
      <w:bookmarkStart w:id="0" w:name="_GoBack"/>
      <w:bookmarkEnd w:id="0"/>
    </w:p>
    <w:sectPr w:rsidR="00187D2B" w:rsidRPr="009F65E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4FF" w:rsidRDefault="00AD24FF">
      <w:pPr>
        <w:spacing w:after="0" w:line="240" w:lineRule="auto"/>
      </w:pPr>
      <w:r>
        <w:separator/>
      </w:r>
    </w:p>
  </w:endnote>
  <w:endnote w:type="continuationSeparator" w:id="0">
    <w:p w:rsidR="00AD24FF" w:rsidRDefault="00AD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32" w:rsidRDefault="000C3732">
    <w:pPr>
      <w:pStyle w:val="Footer"/>
    </w:pPr>
    <w:r>
      <w:t>TM Fox SDD</w:t>
    </w:r>
    <w:r>
      <w:ptab w:relativeTo="margin" w:alignment="center" w:leader="none"/>
    </w:r>
    <w:r>
      <w:t>Release 1</w:t>
    </w:r>
    <w:r>
      <w:ptab w:relativeTo="margin" w:alignment="right" w:leader="none"/>
    </w:r>
    <w:r>
      <w:t xml:space="preserve">Page </w:t>
    </w:r>
    <w:r>
      <w:fldChar w:fldCharType="begin"/>
    </w:r>
    <w:r>
      <w:instrText xml:space="preserve"> PAGE   \* MERGEFORMAT </w:instrText>
    </w:r>
    <w:r>
      <w:fldChar w:fldCharType="separate"/>
    </w:r>
    <w:r w:rsidR="00187D2B">
      <w:rPr>
        <w:noProof/>
      </w:rPr>
      <w:t>1</w:t>
    </w:r>
    <w:r>
      <w:fldChar w:fldCharType="end"/>
    </w:r>
    <w:r>
      <w:t xml:space="preserve"> of </w:t>
    </w:r>
    <w:r w:rsidR="00AD24FF">
      <w:fldChar w:fldCharType="begin"/>
    </w:r>
    <w:r w:rsidR="00AD24FF">
      <w:instrText xml:space="preserve"> NUMPAGES   \* MERGEFORMAT </w:instrText>
    </w:r>
    <w:r w:rsidR="00AD24FF">
      <w:fldChar w:fldCharType="separate"/>
    </w:r>
    <w:r w:rsidR="00187D2B">
      <w:rPr>
        <w:noProof/>
      </w:rPr>
      <w:t>3</w:t>
    </w:r>
    <w:r w:rsidR="00AD24F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4FF" w:rsidRDefault="00AD24FF">
      <w:pPr>
        <w:spacing w:after="0" w:line="240" w:lineRule="auto"/>
      </w:pPr>
      <w:r>
        <w:separator/>
      </w:r>
    </w:p>
  </w:footnote>
  <w:footnote w:type="continuationSeparator" w:id="0">
    <w:p w:rsidR="00AD24FF" w:rsidRDefault="00AD2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7D31"/>
    <w:multiLevelType w:val="hybridMultilevel"/>
    <w:tmpl w:val="47D66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030BC"/>
    <w:multiLevelType w:val="hybridMultilevel"/>
    <w:tmpl w:val="73422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331F7"/>
    <w:multiLevelType w:val="hybridMultilevel"/>
    <w:tmpl w:val="0926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0094C"/>
    <w:multiLevelType w:val="hybridMultilevel"/>
    <w:tmpl w:val="73422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76221"/>
    <w:multiLevelType w:val="multilevel"/>
    <w:tmpl w:val="4BCC4DDE"/>
    <w:numStyleLink w:val="TighterBullets"/>
  </w:abstractNum>
  <w:abstractNum w:abstractNumId="5" w15:restartNumberingAfterBreak="0">
    <w:nsid w:val="1E2C3F56"/>
    <w:multiLevelType w:val="hybridMultilevel"/>
    <w:tmpl w:val="2AC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95B3C"/>
    <w:multiLevelType w:val="hybridMultilevel"/>
    <w:tmpl w:val="B714FE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5B6AA9"/>
    <w:multiLevelType w:val="hybridMultilevel"/>
    <w:tmpl w:val="35DA71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75508A"/>
    <w:multiLevelType w:val="multilevel"/>
    <w:tmpl w:val="4BCC4DDE"/>
    <w:numStyleLink w:val="TighterBullets"/>
  </w:abstractNum>
  <w:abstractNum w:abstractNumId="9" w15:restartNumberingAfterBreak="0">
    <w:nsid w:val="22816F9F"/>
    <w:multiLevelType w:val="multilevel"/>
    <w:tmpl w:val="4BCC4DDE"/>
    <w:numStyleLink w:val="TighterBullets"/>
  </w:abstractNum>
  <w:abstractNum w:abstractNumId="10" w15:restartNumberingAfterBreak="0">
    <w:nsid w:val="26DE5645"/>
    <w:multiLevelType w:val="hybridMultilevel"/>
    <w:tmpl w:val="B212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7559F"/>
    <w:multiLevelType w:val="hybridMultilevel"/>
    <w:tmpl w:val="EE6AE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043DA"/>
    <w:multiLevelType w:val="hybridMultilevel"/>
    <w:tmpl w:val="0F9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0A3447"/>
    <w:multiLevelType w:val="hybridMultilevel"/>
    <w:tmpl w:val="7D5A48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BED45DE"/>
    <w:multiLevelType w:val="hybridMultilevel"/>
    <w:tmpl w:val="30DA9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A93934"/>
    <w:multiLevelType w:val="hybridMultilevel"/>
    <w:tmpl w:val="975E99C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3DE0729A"/>
    <w:multiLevelType w:val="hybridMultilevel"/>
    <w:tmpl w:val="980C691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7" w15:restartNumberingAfterBreak="0">
    <w:nsid w:val="3DE3636E"/>
    <w:multiLevelType w:val="hybridMultilevel"/>
    <w:tmpl w:val="71CAA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63C5E"/>
    <w:multiLevelType w:val="hybridMultilevel"/>
    <w:tmpl w:val="5E96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D77C4"/>
    <w:multiLevelType w:val="hybridMultilevel"/>
    <w:tmpl w:val="B8984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E294B"/>
    <w:multiLevelType w:val="hybridMultilevel"/>
    <w:tmpl w:val="C9CC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001120"/>
    <w:multiLevelType w:val="hybridMultilevel"/>
    <w:tmpl w:val="4B92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20B26"/>
    <w:multiLevelType w:val="multilevel"/>
    <w:tmpl w:val="4BCC4DDE"/>
    <w:styleLink w:val="TighterBullets"/>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3" w15:restartNumberingAfterBreak="0">
    <w:nsid w:val="53122299"/>
    <w:multiLevelType w:val="multilevel"/>
    <w:tmpl w:val="3C7E1402"/>
    <w:styleLink w:val="HeadingsList"/>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24" w15:restartNumberingAfterBreak="0">
    <w:nsid w:val="554630FD"/>
    <w:multiLevelType w:val="hybridMultilevel"/>
    <w:tmpl w:val="32C2C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FB6DB4"/>
    <w:multiLevelType w:val="hybridMultilevel"/>
    <w:tmpl w:val="73422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7674E9"/>
    <w:multiLevelType w:val="hybridMultilevel"/>
    <w:tmpl w:val="C66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183524"/>
    <w:multiLevelType w:val="hybridMultilevel"/>
    <w:tmpl w:val="CA90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CE67E8"/>
    <w:multiLevelType w:val="hybridMultilevel"/>
    <w:tmpl w:val="4CD26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AD1B94"/>
    <w:multiLevelType w:val="hybridMultilevel"/>
    <w:tmpl w:val="44528DCE"/>
    <w:lvl w:ilvl="0" w:tplc="0D70F0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FB0D0E"/>
    <w:multiLevelType w:val="hybridMultilevel"/>
    <w:tmpl w:val="0C463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046231"/>
    <w:multiLevelType w:val="multilevel"/>
    <w:tmpl w:val="4BCC4DDE"/>
    <w:numStyleLink w:val="TighterBullets"/>
  </w:abstractNum>
  <w:abstractNum w:abstractNumId="32" w15:restartNumberingAfterBreak="0">
    <w:nsid w:val="67572F75"/>
    <w:multiLevelType w:val="multilevel"/>
    <w:tmpl w:val="3C7E1402"/>
    <w:numStyleLink w:val="HeadingsList"/>
  </w:abstractNum>
  <w:abstractNum w:abstractNumId="33" w15:restartNumberingAfterBreak="0">
    <w:nsid w:val="6D66284D"/>
    <w:multiLevelType w:val="hybridMultilevel"/>
    <w:tmpl w:val="8584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BB39CD"/>
    <w:multiLevelType w:val="hybridMultilevel"/>
    <w:tmpl w:val="5A50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11FAF"/>
    <w:multiLevelType w:val="hybridMultilevel"/>
    <w:tmpl w:val="6046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4B6475"/>
    <w:multiLevelType w:val="hybridMultilevel"/>
    <w:tmpl w:val="61D8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4F47F5"/>
    <w:multiLevelType w:val="hybridMultilevel"/>
    <w:tmpl w:val="68B09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75B3C21"/>
    <w:multiLevelType w:val="hybridMultilevel"/>
    <w:tmpl w:val="D2DE1AF8"/>
    <w:lvl w:ilvl="0" w:tplc="3084A1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DF4895"/>
    <w:multiLevelType w:val="hybridMultilevel"/>
    <w:tmpl w:val="5DE4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20"/>
  </w:num>
  <w:num w:numId="4">
    <w:abstractNumId w:val="0"/>
  </w:num>
  <w:num w:numId="5">
    <w:abstractNumId w:val="19"/>
  </w:num>
  <w:num w:numId="6">
    <w:abstractNumId w:val="16"/>
  </w:num>
  <w:num w:numId="7">
    <w:abstractNumId w:val="17"/>
  </w:num>
  <w:num w:numId="8">
    <w:abstractNumId w:val="28"/>
  </w:num>
  <w:num w:numId="9">
    <w:abstractNumId w:val="26"/>
  </w:num>
  <w:num w:numId="10">
    <w:abstractNumId w:val="29"/>
  </w:num>
  <w:num w:numId="11">
    <w:abstractNumId w:val="23"/>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11"/>
  </w:num>
  <w:num w:numId="15">
    <w:abstractNumId w:val="15"/>
  </w:num>
  <w:num w:numId="16">
    <w:abstractNumId w:val="27"/>
  </w:num>
  <w:num w:numId="17">
    <w:abstractNumId w:val="39"/>
  </w:num>
  <w:num w:numId="18">
    <w:abstractNumId w:val="18"/>
  </w:num>
  <w:num w:numId="19">
    <w:abstractNumId w:val="38"/>
  </w:num>
  <w:num w:numId="20">
    <w:abstractNumId w:val="7"/>
  </w:num>
  <w:num w:numId="21">
    <w:abstractNumId w:val="24"/>
  </w:num>
  <w:num w:numId="22">
    <w:abstractNumId w:val="25"/>
  </w:num>
  <w:num w:numId="23">
    <w:abstractNumId w:val="14"/>
  </w:num>
  <w:num w:numId="24">
    <w:abstractNumId w:val="37"/>
  </w:num>
  <w:num w:numId="25">
    <w:abstractNumId w:val="6"/>
  </w:num>
  <w:num w:numId="26">
    <w:abstractNumId w:val="10"/>
  </w:num>
  <w:num w:numId="27">
    <w:abstractNumId w:val="1"/>
  </w:num>
  <w:num w:numId="28">
    <w:abstractNumId w:val="3"/>
  </w:num>
  <w:num w:numId="29">
    <w:abstractNumId w:val="30"/>
  </w:num>
  <w:num w:numId="30">
    <w:abstractNumId w:val="36"/>
  </w:num>
  <w:num w:numId="31">
    <w:abstractNumId w:val="35"/>
  </w:num>
  <w:num w:numId="32">
    <w:abstractNumId w:val="34"/>
  </w:num>
  <w:num w:numId="33">
    <w:abstractNumId w:val="21"/>
  </w:num>
  <w:num w:numId="34">
    <w:abstractNumId w:val="13"/>
  </w:num>
  <w:num w:numId="35">
    <w:abstractNumId w:val="8"/>
  </w:num>
  <w:num w:numId="36">
    <w:abstractNumId w:val="5"/>
  </w:num>
  <w:num w:numId="37">
    <w:abstractNumId w:val="4"/>
  </w:num>
  <w:num w:numId="38">
    <w:abstractNumId w:val="9"/>
  </w:num>
  <w:num w:numId="39">
    <w:abstractNumId w:val="31"/>
  </w:num>
  <w:num w:numId="40">
    <w:abstractNumId w:val="2"/>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15"/>
    <w:rsid w:val="000209E8"/>
    <w:rsid w:val="000245CB"/>
    <w:rsid w:val="00034206"/>
    <w:rsid w:val="000440B7"/>
    <w:rsid w:val="0004753B"/>
    <w:rsid w:val="000504FD"/>
    <w:rsid w:val="00053409"/>
    <w:rsid w:val="000640D7"/>
    <w:rsid w:val="00085229"/>
    <w:rsid w:val="00090EDF"/>
    <w:rsid w:val="0009283F"/>
    <w:rsid w:val="00093DB2"/>
    <w:rsid w:val="000A3637"/>
    <w:rsid w:val="000B53E5"/>
    <w:rsid w:val="000B6D56"/>
    <w:rsid w:val="000C31D7"/>
    <w:rsid w:val="000C3732"/>
    <w:rsid w:val="000C40DA"/>
    <w:rsid w:val="001124DA"/>
    <w:rsid w:val="001317BF"/>
    <w:rsid w:val="00132B2E"/>
    <w:rsid w:val="001771C6"/>
    <w:rsid w:val="001871F8"/>
    <w:rsid w:val="00187D2B"/>
    <w:rsid w:val="00191E55"/>
    <w:rsid w:val="001A12CD"/>
    <w:rsid w:val="001B1916"/>
    <w:rsid w:val="001B556A"/>
    <w:rsid w:val="001C6B57"/>
    <w:rsid w:val="001E744D"/>
    <w:rsid w:val="001F2B3B"/>
    <w:rsid w:val="001F441F"/>
    <w:rsid w:val="001F771A"/>
    <w:rsid w:val="00216390"/>
    <w:rsid w:val="002245F6"/>
    <w:rsid w:val="00225261"/>
    <w:rsid w:val="002271F9"/>
    <w:rsid w:val="0023477A"/>
    <w:rsid w:val="00246369"/>
    <w:rsid w:val="002667DA"/>
    <w:rsid w:val="002837F4"/>
    <w:rsid w:val="00292BE6"/>
    <w:rsid w:val="002B544A"/>
    <w:rsid w:val="002B72E7"/>
    <w:rsid w:val="002C2CA7"/>
    <w:rsid w:val="002D117C"/>
    <w:rsid w:val="002D1EC6"/>
    <w:rsid w:val="002D2BEC"/>
    <w:rsid w:val="002D3E75"/>
    <w:rsid w:val="002D6FFB"/>
    <w:rsid w:val="002F01B7"/>
    <w:rsid w:val="0030053C"/>
    <w:rsid w:val="00320DA8"/>
    <w:rsid w:val="003241F9"/>
    <w:rsid w:val="00346997"/>
    <w:rsid w:val="00351BAA"/>
    <w:rsid w:val="00352C15"/>
    <w:rsid w:val="003530C5"/>
    <w:rsid w:val="00355A50"/>
    <w:rsid w:val="00357C2C"/>
    <w:rsid w:val="003625B3"/>
    <w:rsid w:val="0036511E"/>
    <w:rsid w:val="00393F2A"/>
    <w:rsid w:val="003A59E5"/>
    <w:rsid w:val="003B04AD"/>
    <w:rsid w:val="003B5DAB"/>
    <w:rsid w:val="003C6B05"/>
    <w:rsid w:val="003D17CA"/>
    <w:rsid w:val="003E0C70"/>
    <w:rsid w:val="00423C7B"/>
    <w:rsid w:val="004318C1"/>
    <w:rsid w:val="0043261A"/>
    <w:rsid w:val="004535F9"/>
    <w:rsid w:val="0045700A"/>
    <w:rsid w:val="00470E01"/>
    <w:rsid w:val="00473922"/>
    <w:rsid w:val="004819C4"/>
    <w:rsid w:val="00482C9F"/>
    <w:rsid w:val="004A2749"/>
    <w:rsid w:val="004C1D70"/>
    <w:rsid w:val="004D14AB"/>
    <w:rsid w:val="004E1F7C"/>
    <w:rsid w:val="004F1ACC"/>
    <w:rsid w:val="00504DB2"/>
    <w:rsid w:val="00507671"/>
    <w:rsid w:val="00513588"/>
    <w:rsid w:val="005317FC"/>
    <w:rsid w:val="00546806"/>
    <w:rsid w:val="00555894"/>
    <w:rsid w:val="00557260"/>
    <w:rsid w:val="00567245"/>
    <w:rsid w:val="005772E5"/>
    <w:rsid w:val="0058129E"/>
    <w:rsid w:val="005B68F5"/>
    <w:rsid w:val="005B7849"/>
    <w:rsid w:val="005C1A6F"/>
    <w:rsid w:val="005C258D"/>
    <w:rsid w:val="005D5F7A"/>
    <w:rsid w:val="005F4A77"/>
    <w:rsid w:val="0060002B"/>
    <w:rsid w:val="0060200D"/>
    <w:rsid w:val="00603DA3"/>
    <w:rsid w:val="006115D9"/>
    <w:rsid w:val="00614A8A"/>
    <w:rsid w:val="006272FC"/>
    <w:rsid w:val="006446C2"/>
    <w:rsid w:val="00654EBD"/>
    <w:rsid w:val="0066705C"/>
    <w:rsid w:val="006731E7"/>
    <w:rsid w:val="00674BAB"/>
    <w:rsid w:val="00690AA1"/>
    <w:rsid w:val="00692A0E"/>
    <w:rsid w:val="006A35E2"/>
    <w:rsid w:val="006A7F82"/>
    <w:rsid w:val="006B1396"/>
    <w:rsid w:val="006C0A30"/>
    <w:rsid w:val="006C1877"/>
    <w:rsid w:val="006D764F"/>
    <w:rsid w:val="006F146F"/>
    <w:rsid w:val="00700D7D"/>
    <w:rsid w:val="00706498"/>
    <w:rsid w:val="007132BF"/>
    <w:rsid w:val="007562C5"/>
    <w:rsid w:val="00770932"/>
    <w:rsid w:val="00776C69"/>
    <w:rsid w:val="007832F8"/>
    <w:rsid w:val="00785365"/>
    <w:rsid w:val="007A6D2C"/>
    <w:rsid w:val="007C1AF8"/>
    <w:rsid w:val="007D4071"/>
    <w:rsid w:val="007D5091"/>
    <w:rsid w:val="007D5CF0"/>
    <w:rsid w:val="007D6C25"/>
    <w:rsid w:val="007F0339"/>
    <w:rsid w:val="007F0711"/>
    <w:rsid w:val="007F3C8C"/>
    <w:rsid w:val="007F6E36"/>
    <w:rsid w:val="008058AA"/>
    <w:rsid w:val="00821785"/>
    <w:rsid w:val="00835CE2"/>
    <w:rsid w:val="00846595"/>
    <w:rsid w:val="00847676"/>
    <w:rsid w:val="008713E3"/>
    <w:rsid w:val="00894FA0"/>
    <w:rsid w:val="0089609F"/>
    <w:rsid w:val="008A1741"/>
    <w:rsid w:val="008B0353"/>
    <w:rsid w:val="008C42B0"/>
    <w:rsid w:val="008E0C76"/>
    <w:rsid w:val="008E1FAF"/>
    <w:rsid w:val="008E2ADB"/>
    <w:rsid w:val="009017D1"/>
    <w:rsid w:val="0091036C"/>
    <w:rsid w:val="009130DB"/>
    <w:rsid w:val="00943C76"/>
    <w:rsid w:val="00944084"/>
    <w:rsid w:val="00944468"/>
    <w:rsid w:val="00944976"/>
    <w:rsid w:val="00982784"/>
    <w:rsid w:val="00983911"/>
    <w:rsid w:val="009C6661"/>
    <w:rsid w:val="009E0B94"/>
    <w:rsid w:val="009F65EB"/>
    <w:rsid w:val="009F70D1"/>
    <w:rsid w:val="00A105AF"/>
    <w:rsid w:val="00A148A1"/>
    <w:rsid w:val="00A2172D"/>
    <w:rsid w:val="00A32866"/>
    <w:rsid w:val="00A742ED"/>
    <w:rsid w:val="00A96262"/>
    <w:rsid w:val="00A97785"/>
    <w:rsid w:val="00AB42F6"/>
    <w:rsid w:val="00AB6766"/>
    <w:rsid w:val="00AC36C1"/>
    <w:rsid w:val="00AD24FF"/>
    <w:rsid w:val="00AD62A6"/>
    <w:rsid w:val="00AD7F54"/>
    <w:rsid w:val="00AE2344"/>
    <w:rsid w:val="00AE636F"/>
    <w:rsid w:val="00AF5131"/>
    <w:rsid w:val="00AF6A34"/>
    <w:rsid w:val="00B00032"/>
    <w:rsid w:val="00B00A4B"/>
    <w:rsid w:val="00B0307B"/>
    <w:rsid w:val="00B23077"/>
    <w:rsid w:val="00B40199"/>
    <w:rsid w:val="00B42E79"/>
    <w:rsid w:val="00B47527"/>
    <w:rsid w:val="00B66BED"/>
    <w:rsid w:val="00B737BF"/>
    <w:rsid w:val="00B81FF3"/>
    <w:rsid w:val="00B87F7D"/>
    <w:rsid w:val="00BA16AA"/>
    <w:rsid w:val="00BB3096"/>
    <w:rsid w:val="00BE3E78"/>
    <w:rsid w:val="00BF1F84"/>
    <w:rsid w:val="00C120FE"/>
    <w:rsid w:val="00C14F32"/>
    <w:rsid w:val="00C31A2D"/>
    <w:rsid w:val="00C46447"/>
    <w:rsid w:val="00C464DC"/>
    <w:rsid w:val="00C475BF"/>
    <w:rsid w:val="00C66208"/>
    <w:rsid w:val="00C725F0"/>
    <w:rsid w:val="00C75B39"/>
    <w:rsid w:val="00C912D3"/>
    <w:rsid w:val="00C97F4D"/>
    <w:rsid w:val="00CB581A"/>
    <w:rsid w:val="00CF2337"/>
    <w:rsid w:val="00CF2599"/>
    <w:rsid w:val="00D01930"/>
    <w:rsid w:val="00D137F6"/>
    <w:rsid w:val="00D50398"/>
    <w:rsid w:val="00D60294"/>
    <w:rsid w:val="00D90DF6"/>
    <w:rsid w:val="00D94816"/>
    <w:rsid w:val="00DC6E18"/>
    <w:rsid w:val="00DD4B19"/>
    <w:rsid w:val="00DF37C0"/>
    <w:rsid w:val="00E103AC"/>
    <w:rsid w:val="00E42023"/>
    <w:rsid w:val="00E6022E"/>
    <w:rsid w:val="00E73179"/>
    <w:rsid w:val="00E778B3"/>
    <w:rsid w:val="00EA57A2"/>
    <w:rsid w:val="00EA6046"/>
    <w:rsid w:val="00EA7804"/>
    <w:rsid w:val="00EB1C92"/>
    <w:rsid w:val="00EB29F2"/>
    <w:rsid w:val="00EE4F5C"/>
    <w:rsid w:val="00EF7D7B"/>
    <w:rsid w:val="00F124BA"/>
    <w:rsid w:val="00F2077E"/>
    <w:rsid w:val="00F3407B"/>
    <w:rsid w:val="00F43232"/>
    <w:rsid w:val="00F46961"/>
    <w:rsid w:val="00F478F5"/>
    <w:rsid w:val="00F66B54"/>
    <w:rsid w:val="00F73DCD"/>
    <w:rsid w:val="00F75C65"/>
    <w:rsid w:val="00FA07ED"/>
    <w:rsid w:val="00FB7E5F"/>
    <w:rsid w:val="00FC1746"/>
    <w:rsid w:val="00FD128B"/>
    <w:rsid w:val="00FE32BC"/>
    <w:rsid w:val="00FE3A24"/>
    <w:rsid w:val="00FF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2B8C"/>
  <w15:docId w15:val="{F62A8757-20C5-4339-94E0-79B3FF05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D3E75"/>
  </w:style>
  <w:style w:type="paragraph" w:styleId="Heading1">
    <w:name w:val="heading 1"/>
    <w:basedOn w:val="Normal"/>
    <w:next w:val="Normal"/>
    <w:link w:val="Heading1Char"/>
    <w:uiPriority w:val="9"/>
    <w:qFormat/>
    <w:rsid w:val="00A96262"/>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262"/>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262"/>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626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96262"/>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6262"/>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6262"/>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6262"/>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6262"/>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ghterBullets">
    <w:name w:val="TighterBullets"/>
    <w:uiPriority w:val="99"/>
    <w:rsid w:val="006B1396"/>
    <w:pPr>
      <w:numPr>
        <w:numId w:val="1"/>
      </w:numPr>
    </w:pPr>
  </w:style>
  <w:style w:type="paragraph" w:styleId="Title">
    <w:name w:val="Title"/>
    <w:basedOn w:val="Normal"/>
    <w:next w:val="Normal"/>
    <w:link w:val="TitleChar"/>
    <w:uiPriority w:val="10"/>
    <w:qFormat/>
    <w:rsid w:val="00F73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D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62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5700A"/>
    <w:pPr>
      <w:ind w:left="720"/>
      <w:contextualSpacing/>
    </w:pPr>
  </w:style>
  <w:style w:type="character" w:customStyle="1" w:styleId="Heading2Char">
    <w:name w:val="Heading 2 Char"/>
    <w:basedOn w:val="DefaultParagraphFont"/>
    <w:link w:val="Heading2"/>
    <w:uiPriority w:val="9"/>
    <w:rsid w:val="00A9626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01B7"/>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A962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626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625B3"/>
    <w:rPr>
      <w:color w:val="0000FF" w:themeColor="hyperlink"/>
      <w:u w:val="single"/>
    </w:rPr>
  </w:style>
  <w:style w:type="paragraph" w:styleId="TOC1">
    <w:name w:val="toc 1"/>
    <w:basedOn w:val="Normal"/>
    <w:next w:val="Normal"/>
    <w:autoRedefine/>
    <w:uiPriority w:val="39"/>
    <w:unhideWhenUsed/>
    <w:rsid w:val="00A96262"/>
    <w:pPr>
      <w:tabs>
        <w:tab w:val="right" w:leader="dot" w:pos="9350"/>
      </w:tabs>
      <w:spacing w:after="100"/>
    </w:pPr>
  </w:style>
  <w:style w:type="paragraph" w:styleId="TOC2">
    <w:name w:val="toc 2"/>
    <w:basedOn w:val="Normal"/>
    <w:next w:val="Normal"/>
    <w:autoRedefine/>
    <w:uiPriority w:val="39"/>
    <w:unhideWhenUsed/>
    <w:rsid w:val="00085229"/>
    <w:pPr>
      <w:spacing w:after="100"/>
      <w:ind w:left="220"/>
    </w:pPr>
  </w:style>
  <w:style w:type="paragraph" w:styleId="TOC3">
    <w:name w:val="toc 3"/>
    <w:basedOn w:val="Normal"/>
    <w:next w:val="Normal"/>
    <w:autoRedefine/>
    <w:uiPriority w:val="39"/>
    <w:unhideWhenUsed/>
    <w:rsid w:val="00085229"/>
    <w:pPr>
      <w:spacing w:after="100"/>
      <w:ind w:left="440"/>
    </w:pPr>
  </w:style>
  <w:style w:type="paragraph" w:styleId="TableofFigures">
    <w:name w:val="table of figures"/>
    <w:basedOn w:val="Normal"/>
    <w:next w:val="Normal"/>
    <w:uiPriority w:val="99"/>
    <w:unhideWhenUsed/>
    <w:rsid w:val="00085229"/>
    <w:pPr>
      <w:spacing w:after="0"/>
    </w:pPr>
  </w:style>
  <w:style w:type="numbering" w:customStyle="1" w:styleId="HeadingsList">
    <w:name w:val="HeadingsList"/>
    <w:uiPriority w:val="99"/>
    <w:rsid w:val="00A96262"/>
    <w:pPr>
      <w:numPr>
        <w:numId w:val="11"/>
      </w:numPr>
    </w:pPr>
  </w:style>
  <w:style w:type="paragraph" w:styleId="BalloonText">
    <w:name w:val="Balloon Text"/>
    <w:basedOn w:val="Normal"/>
    <w:link w:val="BalloonTextChar"/>
    <w:uiPriority w:val="99"/>
    <w:semiHidden/>
    <w:unhideWhenUsed/>
    <w:rsid w:val="006F146F"/>
    <w:pPr>
      <w:spacing w:after="0" w:line="240" w:lineRule="auto"/>
    </w:pPr>
    <w:rPr>
      <w:rFonts w:ascii="Tahoma" w:hAnsi="Tahoma" w:cs="Tahoma"/>
      <w:sz w:val="16"/>
      <w:szCs w:val="16"/>
    </w:rPr>
  </w:style>
  <w:style w:type="character" w:customStyle="1" w:styleId="Heading5Char">
    <w:name w:val="Heading 5 Char"/>
    <w:basedOn w:val="DefaultParagraphFont"/>
    <w:link w:val="Heading5"/>
    <w:uiPriority w:val="9"/>
    <w:rsid w:val="00A9626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626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62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626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6262"/>
    <w:rPr>
      <w:rFonts w:asciiTheme="majorHAnsi" w:eastAsiaTheme="majorEastAsia" w:hAnsiTheme="majorHAnsi" w:cstheme="majorBidi"/>
      <w:i/>
      <w:iCs/>
      <w:color w:val="404040" w:themeColor="text1" w:themeTint="BF"/>
      <w:sz w:val="20"/>
      <w:szCs w:val="20"/>
    </w:rPr>
  </w:style>
  <w:style w:type="character" w:customStyle="1" w:styleId="BalloonTextChar">
    <w:name w:val="Balloon Text Char"/>
    <w:basedOn w:val="DefaultParagraphFont"/>
    <w:link w:val="BalloonText"/>
    <w:uiPriority w:val="99"/>
    <w:semiHidden/>
    <w:rsid w:val="006F146F"/>
    <w:rPr>
      <w:rFonts w:ascii="Tahoma" w:hAnsi="Tahoma" w:cs="Tahoma"/>
      <w:sz w:val="16"/>
      <w:szCs w:val="16"/>
    </w:rPr>
  </w:style>
  <w:style w:type="paragraph" w:customStyle="1" w:styleId="CodeStyle">
    <w:name w:val="CodeStyle"/>
    <w:basedOn w:val="Normal"/>
    <w:qFormat/>
    <w:rsid w:val="002D3E75"/>
    <w:pPr>
      <w:shd w:val="clear" w:color="auto" w:fill="D9D9D9" w:themeFill="background1" w:themeFillShade="D9"/>
      <w:spacing w:after="0" w:line="240" w:lineRule="auto"/>
      <w:ind w:left="720" w:right="720"/>
    </w:pPr>
    <w:rPr>
      <w:rFonts w:ascii="Courier New" w:hAnsi="Courier New"/>
      <w:sz w:val="20"/>
    </w:rPr>
  </w:style>
  <w:style w:type="paragraph" w:styleId="Header">
    <w:name w:val="header"/>
    <w:basedOn w:val="Normal"/>
    <w:link w:val="HeaderChar"/>
    <w:uiPriority w:val="99"/>
    <w:unhideWhenUsed/>
    <w:rsid w:val="002D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E75"/>
  </w:style>
  <w:style w:type="paragraph" w:styleId="Footer">
    <w:name w:val="footer"/>
    <w:basedOn w:val="Normal"/>
    <w:link w:val="FooterChar"/>
    <w:uiPriority w:val="99"/>
    <w:unhideWhenUsed/>
    <w:rsid w:val="002D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E75"/>
  </w:style>
  <w:style w:type="paragraph" w:styleId="TOC4">
    <w:name w:val="toc 4"/>
    <w:basedOn w:val="Normal"/>
    <w:next w:val="Normal"/>
    <w:autoRedefine/>
    <w:uiPriority w:val="39"/>
    <w:unhideWhenUsed/>
    <w:rsid w:val="002D3E75"/>
    <w:pPr>
      <w:spacing w:after="100"/>
      <w:ind w:left="660"/>
    </w:pPr>
  </w:style>
  <w:style w:type="paragraph" w:styleId="TOC5">
    <w:name w:val="toc 5"/>
    <w:basedOn w:val="Normal"/>
    <w:next w:val="Normal"/>
    <w:autoRedefine/>
    <w:uiPriority w:val="39"/>
    <w:unhideWhenUsed/>
    <w:rsid w:val="002D3E75"/>
    <w:pPr>
      <w:spacing w:after="100"/>
      <w:ind w:left="880"/>
    </w:pPr>
  </w:style>
  <w:style w:type="character" w:styleId="FollowedHyperlink">
    <w:name w:val="FollowedHyperlink"/>
    <w:basedOn w:val="DefaultParagraphFont"/>
    <w:uiPriority w:val="99"/>
    <w:semiHidden/>
    <w:unhideWhenUsed/>
    <w:rsid w:val="002D3E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17969-DE87-4247-947E-AF54B80FF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Gordon</dc:creator>
  <cp:lastModifiedBy>Joseph Gordon</cp:lastModifiedBy>
  <cp:revision>3</cp:revision>
  <dcterms:created xsi:type="dcterms:W3CDTF">2017-01-02T05:18:00Z</dcterms:created>
  <dcterms:modified xsi:type="dcterms:W3CDTF">2017-04-01T14:11:00Z</dcterms:modified>
</cp:coreProperties>
</file>