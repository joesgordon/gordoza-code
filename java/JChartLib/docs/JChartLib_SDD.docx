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758" w:rsidRDefault="00234C71" w:rsidP="00FD1401">
      <w:pPr>
        <w:pStyle w:val="Title"/>
      </w:pPr>
      <w:r>
        <w:t>JChart</w:t>
      </w:r>
      <w:bookmarkStart w:id="0" w:name="_GoBack"/>
      <w:bookmarkEnd w:id="0"/>
      <w:r w:rsidR="00FD1401">
        <w:t xml:space="preserve"> Software Description Document</w:t>
      </w:r>
    </w:p>
    <w:p w:rsidR="00FD1401" w:rsidRDefault="00AA32AC">
      <w:r>
        <w:t>Example Chart 1</w:t>
      </w:r>
    </w:p>
    <w:p w:rsidR="00AA32AC" w:rsidRDefault="0046091C" w:rsidP="0046091C">
      <w:pPr>
        <w:jc w:val="center"/>
      </w:pPr>
      <w:r>
        <w:rPr>
          <w:noProof/>
        </w:rPr>
        <w:drawing>
          <wp:inline distT="0" distB="0" distL="0" distR="0" wp14:anchorId="0F32DB8D">
            <wp:extent cx="4316095" cy="367030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91C" w:rsidRDefault="0046091C"/>
    <w:sectPr w:rsidR="00460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DA0"/>
    <w:rsid w:val="00234C71"/>
    <w:rsid w:val="00377420"/>
    <w:rsid w:val="00427DA0"/>
    <w:rsid w:val="0046091C"/>
    <w:rsid w:val="00AA32AC"/>
    <w:rsid w:val="00D03758"/>
    <w:rsid w:val="00FD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4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1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Gordon</dc:creator>
  <cp:lastModifiedBy>Joseph Gordon</cp:lastModifiedBy>
  <cp:revision>5</cp:revision>
  <dcterms:created xsi:type="dcterms:W3CDTF">2014-09-27T05:10:00Z</dcterms:created>
  <dcterms:modified xsi:type="dcterms:W3CDTF">2015-06-23T19:25:00Z</dcterms:modified>
</cp:coreProperties>
</file>