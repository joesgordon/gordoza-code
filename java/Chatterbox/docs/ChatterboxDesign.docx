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D32" w:rsidRDefault="00961D32" w:rsidP="00961D32">
      <w:pPr>
        <w:pStyle w:val="Title"/>
      </w:pPr>
      <w:r>
        <w:t>Chatterbox Design</w:t>
      </w:r>
    </w:p>
    <w:p w:rsidR="00961D32" w:rsidRDefault="00524B0C" w:rsidP="00524B0C">
      <w:pPr>
        <w:pStyle w:val="Heading1"/>
      </w:pPr>
      <w:r>
        <w:t>Design</w:t>
      </w:r>
    </w:p>
    <w:p w:rsidR="00961D32" w:rsidRDefault="00961D32" w:rsidP="00524B0C">
      <w:pPr>
        <w:pStyle w:val="Heading2"/>
      </w:pPr>
      <w:r>
        <w:t>Priority Features</w:t>
      </w:r>
    </w:p>
    <w:p w:rsidR="00961D32" w:rsidRDefault="00961D32" w:rsidP="00961D32">
      <w:pPr>
        <w:pStyle w:val="ListParagraph"/>
        <w:numPr>
          <w:ilvl w:val="0"/>
          <w:numId w:val="16"/>
        </w:numPr>
      </w:pPr>
      <w:r>
        <w:t>Everyone chat</w:t>
      </w:r>
    </w:p>
    <w:p w:rsidR="00961D32" w:rsidRDefault="00F42034" w:rsidP="00961D32">
      <w:pPr>
        <w:pStyle w:val="ListParagraph"/>
        <w:numPr>
          <w:ilvl w:val="0"/>
          <w:numId w:val="16"/>
        </w:numPr>
      </w:pPr>
      <w:r>
        <w:t>C</w:t>
      </w:r>
      <w:r w:rsidR="00961D32">
        <w:t>hat</w:t>
      </w:r>
      <w:r>
        <w:t>s</w:t>
      </w:r>
    </w:p>
    <w:p w:rsidR="00961D32" w:rsidRDefault="00961D32" w:rsidP="00961D32">
      <w:pPr>
        <w:pStyle w:val="ListParagraph"/>
        <w:numPr>
          <w:ilvl w:val="1"/>
          <w:numId w:val="16"/>
        </w:numPr>
      </w:pPr>
      <w:r>
        <w:t>Create group</w:t>
      </w:r>
    </w:p>
    <w:p w:rsidR="00961D32" w:rsidRDefault="00961D32" w:rsidP="00961D32">
      <w:pPr>
        <w:pStyle w:val="ListParagraph"/>
        <w:numPr>
          <w:ilvl w:val="1"/>
          <w:numId w:val="16"/>
        </w:numPr>
      </w:pPr>
      <w:r>
        <w:t>Invite</w:t>
      </w:r>
    </w:p>
    <w:p w:rsidR="00961D32" w:rsidRDefault="00961D32" w:rsidP="00961D32">
      <w:pPr>
        <w:pStyle w:val="ListParagraph"/>
        <w:numPr>
          <w:ilvl w:val="1"/>
          <w:numId w:val="16"/>
        </w:numPr>
      </w:pPr>
      <w:r>
        <w:t>Leave</w:t>
      </w:r>
    </w:p>
    <w:p w:rsidR="00961D32" w:rsidRDefault="00961D32" w:rsidP="00961D32">
      <w:pPr>
        <w:pStyle w:val="ListParagraph"/>
        <w:numPr>
          <w:ilvl w:val="1"/>
          <w:numId w:val="16"/>
        </w:numPr>
      </w:pPr>
      <w:r>
        <w:t>Boot?</w:t>
      </w:r>
    </w:p>
    <w:p w:rsidR="00961D32" w:rsidRDefault="00AD75F8" w:rsidP="00961D32">
      <w:pPr>
        <w:pStyle w:val="ListParagraph"/>
        <w:numPr>
          <w:ilvl w:val="0"/>
          <w:numId w:val="16"/>
        </w:numPr>
      </w:pPr>
      <w:r>
        <w:t>Personal chat (really a</w:t>
      </w:r>
      <w:r w:rsidR="00961D32">
        <w:t xml:space="preserve"> </w:t>
      </w:r>
      <w:r w:rsidR="00524B0C">
        <w:t>2-person</w:t>
      </w:r>
      <w:r w:rsidR="00961D32">
        <w:t xml:space="preserve"> group</w:t>
      </w:r>
      <w:r w:rsidR="00FD78C5">
        <w:t xml:space="preserve"> chat</w:t>
      </w:r>
      <w:r w:rsidR="00961D32">
        <w:t>)</w:t>
      </w:r>
    </w:p>
    <w:p w:rsidR="00961D32" w:rsidRDefault="00961D32" w:rsidP="00961D32">
      <w:pPr>
        <w:pStyle w:val="ListParagraph"/>
        <w:numPr>
          <w:ilvl w:val="0"/>
          <w:numId w:val="16"/>
        </w:numPr>
      </w:pPr>
      <w:r>
        <w:t>Retains history</w:t>
      </w:r>
    </w:p>
    <w:p w:rsidR="009C3FA8" w:rsidRDefault="009C3FA8" w:rsidP="00961D32">
      <w:pPr>
        <w:pStyle w:val="ListParagraph"/>
        <w:numPr>
          <w:ilvl w:val="0"/>
          <w:numId w:val="16"/>
        </w:numPr>
      </w:pPr>
      <w:r>
        <w:t>Archive button clears window and archives chat into history.</w:t>
      </w:r>
    </w:p>
    <w:p w:rsidR="00961D32" w:rsidRDefault="00961D32" w:rsidP="00961D32">
      <w:pPr>
        <w:pStyle w:val="ListParagraph"/>
        <w:numPr>
          <w:ilvl w:val="0"/>
          <w:numId w:val="16"/>
        </w:numPr>
      </w:pPr>
      <w:r>
        <w:t>Nickname yourself</w:t>
      </w:r>
    </w:p>
    <w:p w:rsidR="00961D32" w:rsidRDefault="00961D32" w:rsidP="00961D32">
      <w:pPr>
        <w:pStyle w:val="ListParagraph"/>
        <w:numPr>
          <w:ilvl w:val="0"/>
          <w:numId w:val="16"/>
        </w:numPr>
      </w:pPr>
      <w:r>
        <w:t>Nickname others</w:t>
      </w:r>
    </w:p>
    <w:p w:rsidR="00961D32" w:rsidRDefault="00961D32" w:rsidP="00961D32">
      <w:pPr>
        <w:pStyle w:val="ListParagraph"/>
        <w:numPr>
          <w:ilvl w:val="0"/>
          <w:numId w:val="16"/>
        </w:numPr>
      </w:pPr>
      <w:r>
        <w:t>See user info</w:t>
      </w:r>
    </w:p>
    <w:p w:rsidR="00961D32" w:rsidRDefault="00961D32" w:rsidP="00961D32">
      <w:pPr>
        <w:pStyle w:val="ListParagraph"/>
        <w:numPr>
          <w:ilvl w:val="1"/>
          <w:numId w:val="16"/>
        </w:numPr>
      </w:pPr>
      <w:r>
        <w:t>user name</w:t>
      </w:r>
    </w:p>
    <w:p w:rsidR="00961D32" w:rsidRDefault="00961D32" w:rsidP="00961D32">
      <w:pPr>
        <w:pStyle w:val="ListParagraph"/>
        <w:numPr>
          <w:ilvl w:val="1"/>
          <w:numId w:val="16"/>
        </w:numPr>
      </w:pPr>
      <w:r>
        <w:t>user nick name</w:t>
      </w:r>
    </w:p>
    <w:p w:rsidR="00961D32" w:rsidRDefault="00961D32" w:rsidP="00961D32">
      <w:pPr>
        <w:pStyle w:val="ListParagraph"/>
        <w:numPr>
          <w:ilvl w:val="1"/>
          <w:numId w:val="16"/>
        </w:numPr>
      </w:pPr>
      <w:r>
        <w:t>your nick name</w:t>
      </w:r>
    </w:p>
    <w:p w:rsidR="00961D32" w:rsidRDefault="00961D32" w:rsidP="00961D32">
      <w:pPr>
        <w:pStyle w:val="ListParagraph"/>
        <w:numPr>
          <w:ilvl w:val="1"/>
          <w:numId w:val="16"/>
        </w:numPr>
      </w:pPr>
      <w:r>
        <w:t>system name</w:t>
      </w:r>
    </w:p>
    <w:p w:rsidR="00961D32" w:rsidRDefault="00961D32" w:rsidP="00961D32">
      <w:pPr>
        <w:pStyle w:val="ListParagraph"/>
        <w:numPr>
          <w:ilvl w:val="1"/>
          <w:numId w:val="16"/>
        </w:numPr>
      </w:pPr>
      <w:r>
        <w:t>system IP</w:t>
      </w:r>
    </w:p>
    <w:p w:rsidR="00961D32" w:rsidRDefault="00961D32" w:rsidP="00961D32">
      <w:pPr>
        <w:pStyle w:val="ListParagraph"/>
        <w:numPr>
          <w:ilvl w:val="1"/>
          <w:numId w:val="16"/>
        </w:numPr>
      </w:pPr>
      <w:r>
        <w:t>away time</w:t>
      </w:r>
    </w:p>
    <w:p w:rsidR="00961D32" w:rsidRDefault="00961D32" w:rsidP="00961D32">
      <w:pPr>
        <w:pStyle w:val="ListParagraph"/>
        <w:numPr>
          <w:ilvl w:val="1"/>
          <w:numId w:val="16"/>
        </w:numPr>
      </w:pPr>
      <w:r>
        <w:t>uptime</w:t>
      </w:r>
    </w:p>
    <w:p w:rsidR="00961D32" w:rsidRDefault="00961D32" w:rsidP="00961D32">
      <w:pPr>
        <w:pStyle w:val="ListParagraph"/>
        <w:numPr>
          <w:ilvl w:val="0"/>
          <w:numId w:val="16"/>
        </w:numPr>
      </w:pPr>
      <w:r>
        <w:t>See typing... messages as users are typing</w:t>
      </w:r>
    </w:p>
    <w:p w:rsidR="00261924" w:rsidRDefault="00961D32" w:rsidP="00261924">
      <w:pPr>
        <w:pStyle w:val="ListParagraph"/>
        <w:numPr>
          <w:ilvl w:val="0"/>
          <w:numId w:val="17"/>
        </w:numPr>
      </w:pPr>
      <w:r>
        <w:t>Semi-secure communication – Public/private keys encrypted messages.</w:t>
      </w:r>
      <w:r w:rsidR="00261924" w:rsidRPr="00261924">
        <w:t xml:space="preserve"> </w:t>
      </w:r>
    </w:p>
    <w:p w:rsidR="00261924" w:rsidRDefault="00261924" w:rsidP="00261924">
      <w:pPr>
        <w:pStyle w:val="ListParagraph"/>
        <w:numPr>
          <w:ilvl w:val="0"/>
          <w:numId w:val="17"/>
        </w:numPr>
      </w:pPr>
      <w:r>
        <w:t>Formatted messages</w:t>
      </w:r>
    </w:p>
    <w:p w:rsidR="00961D32" w:rsidRDefault="00261924" w:rsidP="00961D32">
      <w:pPr>
        <w:pStyle w:val="ListParagraph"/>
        <w:numPr>
          <w:ilvl w:val="0"/>
          <w:numId w:val="17"/>
        </w:numPr>
      </w:pPr>
      <w:r>
        <w:t>Send files</w:t>
      </w:r>
    </w:p>
    <w:p w:rsidR="00961D32" w:rsidRDefault="00261924" w:rsidP="00524B0C">
      <w:pPr>
        <w:pStyle w:val="Heading2"/>
      </w:pPr>
      <w:r>
        <w:t>Goals</w:t>
      </w:r>
    </w:p>
    <w:p w:rsidR="00961D32" w:rsidRDefault="00961D32" w:rsidP="00261924">
      <w:pPr>
        <w:pStyle w:val="ListParagraph"/>
        <w:numPr>
          <w:ilvl w:val="0"/>
          <w:numId w:val="17"/>
        </w:numPr>
      </w:pPr>
      <w:r>
        <w:t>Spell checker</w:t>
      </w:r>
    </w:p>
    <w:p w:rsidR="00961D32" w:rsidRDefault="00961D32" w:rsidP="00961D32"/>
    <w:p w:rsidR="00961D32" w:rsidRDefault="00961D32" w:rsidP="00961D32"/>
    <w:p w:rsidR="00961D32" w:rsidRDefault="00961D32" w:rsidP="00961D32"/>
    <w:p w:rsidR="00961D32" w:rsidRDefault="00961D32" w:rsidP="00961D32">
      <w:pPr>
        <w:pStyle w:val="Heading1"/>
      </w:pPr>
      <w:r>
        <w:t>Technical Design</w:t>
      </w:r>
    </w:p>
    <w:p w:rsidR="00961D32" w:rsidRDefault="002816C5" w:rsidP="007110BB">
      <w:pPr>
        <w:pStyle w:val="ListParagraph"/>
        <w:numPr>
          <w:ilvl w:val="0"/>
          <w:numId w:val="18"/>
        </w:numPr>
      </w:pPr>
      <w:r>
        <w:t>Main socket is multicast and is for health &amp; status.</w:t>
      </w:r>
    </w:p>
    <w:p w:rsidR="002816C5" w:rsidRDefault="002816C5" w:rsidP="007110BB">
      <w:pPr>
        <w:pStyle w:val="ListParagraph"/>
        <w:numPr>
          <w:ilvl w:val="0"/>
          <w:numId w:val="18"/>
        </w:numPr>
      </w:pPr>
      <w:r>
        <w:lastRenderedPageBreak/>
        <w:t>Each conversation set’s up point to point communication for its users.</w:t>
      </w:r>
    </w:p>
    <w:p w:rsidR="007110BB" w:rsidRDefault="00524B0C" w:rsidP="00524B0C">
      <w:pPr>
        <w:pStyle w:val="Heading2"/>
      </w:pPr>
      <w:r>
        <w:t>Data Structures</w:t>
      </w:r>
    </w:p>
    <w:p w:rsidR="00D37EB5" w:rsidRPr="00D37EB5" w:rsidRDefault="00D37EB5" w:rsidP="00D37EB5">
      <w:pPr>
        <w:pStyle w:val="Heading3"/>
      </w:pPr>
      <w:r>
        <w:t>User Options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399"/>
      </w:tblGrid>
      <w:tr w:rsidR="00961D32" w:rsidTr="001E6E81">
        <w:trPr>
          <w:jc w:val="center"/>
        </w:trPr>
        <w:tc>
          <w:tcPr>
            <w:tcW w:w="5399" w:type="dxa"/>
          </w:tcPr>
          <w:p w:rsidR="00961D32" w:rsidRPr="00961D32" w:rsidRDefault="002D42A0" w:rsidP="00961D3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961D32">
              <w:rPr>
                <w:rFonts w:ascii="Courier New" w:hAnsi="Courier New" w:cs="Courier New"/>
                <w:b/>
              </w:rPr>
              <w:t>Chatter</w:t>
            </w:r>
            <w:r>
              <w:rPr>
                <w:rFonts w:ascii="Courier New" w:hAnsi="Courier New" w:cs="Courier New"/>
                <w:b/>
              </w:rPr>
              <w:t>b</w:t>
            </w:r>
            <w:r w:rsidRPr="00961D32">
              <w:rPr>
                <w:rFonts w:ascii="Courier New" w:hAnsi="Courier New" w:cs="Courier New"/>
                <w:b/>
              </w:rPr>
              <w:t>ox</w:t>
            </w:r>
            <w:r w:rsidR="00004B90">
              <w:rPr>
                <w:rFonts w:ascii="Courier New" w:hAnsi="Courier New" w:cs="Courier New"/>
                <w:b/>
              </w:rPr>
              <w:t>Options</w:t>
            </w:r>
            <w:proofErr w:type="spellEnd"/>
          </w:p>
        </w:tc>
      </w:tr>
      <w:tr w:rsidR="00961D32" w:rsidTr="001E6E81">
        <w:trPr>
          <w:jc w:val="center"/>
        </w:trPr>
        <w:tc>
          <w:tcPr>
            <w:tcW w:w="5399" w:type="dxa"/>
          </w:tcPr>
          <w:p w:rsidR="00961D32" w:rsidRDefault="00CB0E84" w:rsidP="00B36A9B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displayName</w:t>
            </w:r>
            <w:r w:rsidR="00961D32" w:rsidRPr="00961D32">
              <w:rPr>
                <w:rFonts w:ascii="Courier New" w:hAnsi="Courier New" w:cs="Courier New"/>
              </w:rPr>
              <w:t>:</w:t>
            </w:r>
            <w:r>
              <w:rPr>
                <w:rFonts w:ascii="Courier New" w:hAnsi="Courier New" w:cs="Courier New"/>
              </w:rPr>
              <w:t>String</w:t>
            </w:r>
            <w:proofErr w:type="spellEnd"/>
          </w:p>
          <w:p w:rsidR="00237F8D" w:rsidRDefault="00237F8D" w:rsidP="000C60EB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showPopups:</w:t>
            </w:r>
            <w:r w:rsidR="00875EFE">
              <w:rPr>
                <w:rFonts w:ascii="Courier New" w:hAnsi="Courier New" w:cs="Courier New"/>
              </w:rPr>
              <w:t>b</w:t>
            </w:r>
            <w:r>
              <w:rPr>
                <w:rFonts w:ascii="Courier New" w:hAnsi="Courier New" w:cs="Courier New"/>
              </w:rPr>
              <w:t>oolean</w:t>
            </w:r>
            <w:proofErr w:type="spellEnd"/>
          </w:p>
          <w:p w:rsidR="00606EB4" w:rsidRDefault="00237F8D" w:rsidP="00606EB4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isAway:</w:t>
            </w:r>
            <w:r w:rsidR="00875EFE">
              <w:rPr>
                <w:rFonts w:ascii="Courier New" w:hAnsi="Courier New" w:cs="Courier New"/>
              </w:rPr>
              <w:t>b</w:t>
            </w:r>
            <w:r w:rsidR="007124C2">
              <w:rPr>
                <w:rFonts w:ascii="Courier New" w:hAnsi="Courier New" w:cs="Courier New"/>
              </w:rPr>
              <w:t>oolean</w:t>
            </w:r>
            <w:proofErr w:type="spellEnd"/>
          </w:p>
          <w:p w:rsidR="00606EB4" w:rsidRPr="00961D32" w:rsidRDefault="00244389" w:rsidP="00606EB4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 w:rsidRPr="00244389">
              <w:rPr>
                <w:rFonts w:ascii="Courier New" w:hAnsi="Courier New" w:cs="Courier New"/>
              </w:rPr>
              <w:t>activeC</w:t>
            </w:r>
            <w:r w:rsidR="00EF565A">
              <w:rPr>
                <w:rFonts w:ascii="Courier New" w:hAnsi="Courier New" w:cs="Courier New"/>
              </w:rPr>
              <w:t>hat</w:t>
            </w:r>
            <w:r w:rsidRPr="00244389">
              <w:rPr>
                <w:rFonts w:ascii="Courier New" w:hAnsi="Courier New" w:cs="Courier New"/>
              </w:rPr>
              <w:t>s</w:t>
            </w:r>
            <w:r w:rsidR="00606EB4">
              <w:rPr>
                <w:rFonts w:ascii="Courier New" w:hAnsi="Courier New" w:cs="Courier New"/>
              </w:rPr>
              <w:t>:List</w:t>
            </w:r>
            <w:proofErr w:type="spellEnd"/>
            <w:r w:rsidR="00606EB4">
              <w:rPr>
                <w:rFonts w:ascii="Courier New" w:hAnsi="Courier New" w:cs="Courier New"/>
              </w:rPr>
              <w:t>&lt;</w:t>
            </w:r>
            <w:proofErr w:type="spellStart"/>
            <w:r w:rsidR="00ED5203" w:rsidRPr="00ED5203">
              <w:rPr>
                <w:rFonts w:ascii="Courier New" w:hAnsi="Courier New" w:cs="Courier New"/>
              </w:rPr>
              <w:t>ChatInfo</w:t>
            </w:r>
            <w:proofErr w:type="spellEnd"/>
            <w:r w:rsidR="00606EB4">
              <w:rPr>
                <w:rFonts w:ascii="Courier New" w:hAnsi="Courier New" w:cs="Courier New"/>
              </w:rPr>
              <w:t>&gt;</w:t>
            </w:r>
            <w:r w:rsidR="00606EB4" w:rsidRPr="00961D32">
              <w:rPr>
                <w:rFonts w:ascii="Courier New" w:hAnsi="Courier New" w:cs="Courier New"/>
              </w:rPr>
              <w:t xml:space="preserve"> </w:t>
            </w:r>
          </w:p>
          <w:p w:rsidR="00606EB4" w:rsidRPr="00961D32" w:rsidRDefault="00606EB4" w:rsidP="00606EB4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userOptio</w:t>
            </w:r>
            <w:r w:rsidR="00CB0E84">
              <w:rPr>
                <w:rFonts w:ascii="Courier New" w:hAnsi="Courier New" w:cs="Courier New"/>
              </w:rPr>
              <w:t>n</w:t>
            </w:r>
            <w:r>
              <w:rPr>
                <w:rFonts w:ascii="Courier New" w:hAnsi="Courier New" w:cs="Courier New"/>
              </w:rPr>
              <w:t>s:List</w:t>
            </w:r>
            <w:proofErr w:type="spellEnd"/>
            <w:r>
              <w:rPr>
                <w:rFonts w:ascii="Courier New" w:hAnsi="Courier New" w:cs="Courier New"/>
              </w:rPr>
              <w:t>&lt;</w:t>
            </w:r>
            <w:proofErr w:type="spellStart"/>
            <w:r w:rsidR="0060426B" w:rsidRPr="0060426B">
              <w:rPr>
                <w:rFonts w:ascii="Courier New" w:hAnsi="Courier New" w:cs="Courier New"/>
              </w:rPr>
              <w:t>UserOption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  <w:r w:rsidRPr="00961D32">
              <w:rPr>
                <w:rFonts w:ascii="Courier New" w:hAnsi="Courier New" w:cs="Courier New"/>
              </w:rPr>
              <w:t xml:space="preserve"> </w:t>
            </w:r>
          </w:p>
          <w:p w:rsidR="007124C2" w:rsidRPr="00961D32" w:rsidRDefault="00B36A9B" w:rsidP="00B36A9B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inputs:MulticastsInputs</w:t>
            </w:r>
            <w:proofErr w:type="spellEnd"/>
          </w:p>
        </w:tc>
      </w:tr>
    </w:tbl>
    <w:p w:rsidR="00961D32" w:rsidRDefault="00961D32" w:rsidP="00961D3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30"/>
      </w:tblGrid>
      <w:tr w:rsidR="00BC69D4" w:rsidRPr="00961D32" w:rsidTr="001E6E81">
        <w:trPr>
          <w:jc w:val="center"/>
        </w:trPr>
        <w:tc>
          <w:tcPr>
            <w:tcW w:w="5430" w:type="dxa"/>
          </w:tcPr>
          <w:p w:rsidR="00BC69D4" w:rsidRPr="00961D32" w:rsidRDefault="00BC69D4" w:rsidP="00173840">
            <w:pPr>
              <w:rPr>
                <w:rFonts w:ascii="Courier New" w:hAnsi="Courier New" w:cs="Courier New"/>
                <w:b/>
              </w:rPr>
            </w:pPr>
            <w:proofErr w:type="spellStart"/>
            <w:r w:rsidRPr="00961D32">
              <w:rPr>
                <w:rFonts w:ascii="Courier New" w:hAnsi="Courier New" w:cs="Courier New"/>
                <w:b/>
              </w:rPr>
              <w:t>User</w:t>
            </w:r>
            <w:r>
              <w:rPr>
                <w:rFonts w:ascii="Courier New" w:hAnsi="Courier New" w:cs="Courier New"/>
                <w:b/>
              </w:rPr>
              <w:t>Option</w:t>
            </w:r>
            <w:proofErr w:type="spellEnd"/>
          </w:p>
        </w:tc>
      </w:tr>
      <w:tr w:rsidR="00BC69D4" w:rsidRPr="00961D32" w:rsidTr="001E6E81">
        <w:trPr>
          <w:jc w:val="center"/>
        </w:trPr>
        <w:tc>
          <w:tcPr>
            <w:tcW w:w="5430" w:type="dxa"/>
          </w:tcPr>
          <w:p w:rsidR="00BC69D4" w:rsidRDefault="00BC69D4" w:rsidP="00173840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id</w:t>
            </w:r>
            <w:r w:rsidRPr="00961D32">
              <w:rPr>
                <w:rFonts w:ascii="Courier New" w:hAnsi="Courier New" w:cs="Courier New"/>
              </w:rPr>
              <w:t>:String</w:t>
            </w:r>
            <w:proofErr w:type="spellEnd"/>
          </w:p>
          <w:p w:rsidR="00BC69D4" w:rsidRPr="00961D32" w:rsidRDefault="007E391F" w:rsidP="007E391F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nickn</w:t>
            </w:r>
            <w:r w:rsidR="00BC69D4">
              <w:rPr>
                <w:rFonts w:ascii="Courier New" w:hAnsi="Courier New" w:cs="Courier New"/>
              </w:rPr>
              <w:t>ame:String</w:t>
            </w:r>
            <w:proofErr w:type="spellEnd"/>
          </w:p>
        </w:tc>
      </w:tr>
    </w:tbl>
    <w:p w:rsidR="00D37EB5" w:rsidRDefault="00D37EB5" w:rsidP="00D37EB5">
      <w:pPr>
        <w:pStyle w:val="Heading3"/>
      </w:pPr>
      <w:r>
        <w:t>Main Structures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1"/>
      </w:tblGrid>
      <w:tr w:rsidR="00D37EB5" w:rsidTr="00173840">
        <w:trPr>
          <w:jc w:val="center"/>
        </w:trPr>
        <w:tc>
          <w:tcPr>
            <w:tcW w:w="5381" w:type="dxa"/>
          </w:tcPr>
          <w:p w:rsidR="00D37EB5" w:rsidRPr="00961D32" w:rsidRDefault="00D37EB5" w:rsidP="00173840">
            <w:pPr>
              <w:rPr>
                <w:rFonts w:ascii="Courier New" w:hAnsi="Courier New" w:cs="Courier New"/>
                <w:b/>
              </w:rPr>
            </w:pPr>
            <w:r w:rsidRPr="00961D32">
              <w:rPr>
                <w:rFonts w:ascii="Courier New" w:hAnsi="Courier New" w:cs="Courier New"/>
                <w:b/>
              </w:rPr>
              <w:t>Chatter</w:t>
            </w:r>
            <w:r>
              <w:rPr>
                <w:rFonts w:ascii="Courier New" w:hAnsi="Courier New" w:cs="Courier New"/>
                <w:b/>
              </w:rPr>
              <w:t>b</w:t>
            </w:r>
            <w:r w:rsidRPr="00961D32">
              <w:rPr>
                <w:rFonts w:ascii="Courier New" w:hAnsi="Courier New" w:cs="Courier New"/>
                <w:b/>
              </w:rPr>
              <w:t>ox</w:t>
            </w:r>
          </w:p>
        </w:tc>
      </w:tr>
      <w:tr w:rsidR="00D37EB5" w:rsidTr="00173840">
        <w:trPr>
          <w:jc w:val="center"/>
        </w:trPr>
        <w:tc>
          <w:tcPr>
            <w:tcW w:w="5381" w:type="dxa"/>
          </w:tcPr>
          <w:p w:rsidR="00D37EB5" w:rsidRDefault="00D37EB5" w:rsidP="00173840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connectionInputs:MulticastInputs</w:t>
            </w:r>
            <w:proofErr w:type="spellEnd"/>
          </w:p>
          <w:p w:rsidR="00D37EB5" w:rsidRDefault="00D37EB5" w:rsidP="00173840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activeUsers</w:t>
            </w:r>
            <w:r w:rsidRPr="00961D32">
              <w:rPr>
                <w:rFonts w:ascii="Courier New" w:hAnsi="Courier New" w:cs="Courier New"/>
              </w:rPr>
              <w:t>:List</w:t>
            </w:r>
            <w:proofErr w:type="spellEnd"/>
            <w:r w:rsidRPr="00961D32">
              <w:rPr>
                <w:rFonts w:ascii="Courier New" w:hAnsi="Courier New" w:cs="Courier New"/>
              </w:rPr>
              <w:t>&lt;</w:t>
            </w:r>
            <w:proofErr w:type="spellStart"/>
            <w:r w:rsidR="00F42034">
              <w:rPr>
                <w:rFonts w:ascii="Courier New" w:hAnsi="Courier New" w:cs="Courier New"/>
              </w:rPr>
              <w:t>UserInfo</w:t>
            </w:r>
            <w:proofErr w:type="spellEnd"/>
            <w:r w:rsidRPr="00961D32">
              <w:rPr>
                <w:rFonts w:ascii="Courier New" w:hAnsi="Courier New" w:cs="Courier New"/>
              </w:rPr>
              <w:t>&gt;</w:t>
            </w:r>
          </w:p>
          <w:p w:rsidR="00D37EB5" w:rsidRDefault="00D37EB5" w:rsidP="00173840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defaultChat:Chat</w:t>
            </w:r>
            <w:proofErr w:type="spellEnd"/>
          </w:p>
          <w:p w:rsidR="00D37EB5" w:rsidRPr="00961D32" w:rsidRDefault="00D37EB5" w:rsidP="00173840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activeChats:List</w:t>
            </w:r>
            <w:proofErr w:type="spellEnd"/>
            <w:r>
              <w:rPr>
                <w:rFonts w:ascii="Courier New" w:hAnsi="Courier New" w:cs="Courier New"/>
              </w:rPr>
              <w:t>&lt;Chat&gt;</w:t>
            </w:r>
          </w:p>
        </w:tc>
      </w:tr>
    </w:tbl>
    <w:p w:rsidR="00D37EB5" w:rsidRDefault="00D37EB5" w:rsidP="00D37EB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1"/>
      </w:tblGrid>
      <w:tr w:rsidR="00AF50D5" w:rsidTr="00173840">
        <w:trPr>
          <w:jc w:val="center"/>
        </w:trPr>
        <w:tc>
          <w:tcPr>
            <w:tcW w:w="5381" w:type="dxa"/>
          </w:tcPr>
          <w:p w:rsidR="00AF50D5" w:rsidRPr="00961D32" w:rsidRDefault="00AF50D5" w:rsidP="00173840">
            <w:pPr>
              <w:rPr>
                <w:rFonts w:ascii="Courier New" w:hAnsi="Courier New" w:cs="Courier New"/>
                <w:b/>
              </w:rPr>
            </w:pPr>
            <w:r w:rsidRPr="00961D32">
              <w:rPr>
                <w:rFonts w:ascii="Courier New" w:hAnsi="Courier New" w:cs="Courier New"/>
                <w:b/>
              </w:rPr>
              <w:t>Chat</w:t>
            </w:r>
          </w:p>
        </w:tc>
      </w:tr>
      <w:tr w:rsidR="00AF50D5" w:rsidTr="00173840">
        <w:trPr>
          <w:jc w:val="center"/>
        </w:trPr>
        <w:tc>
          <w:tcPr>
            <w:tcW w:w="5381" w:type="dxa"/>
          </w:tcPr>
          <w:p w:rsidR="00AF50D5" w:rsidRDefault="00AF50D5" w:rsidP="00173840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info</w:t>
            </w:r>
            <w:r w:rsidRPr="00961D32">
              <w:rPr>
                <w:rFonts w:ascii="Courier New" w:hAnsi="Courier New" w:cs="Courier New"/>
              </w:rPr>
              <w:t>:</w:t>
            </w:r>
            <w:r>
              <w:rPr>
                <w:rFonts w:ascii="Courier New" w:hAnsi="Courier New" w:cs="Courier New"/>
              </w:rPr>
              <w:t>Chat</w:t>
            </w:r>
            <w:r w:rsidRPr="00C23E87">
              <w:rPr>
                <w:rFonts w:ascii="Courier New" w:hAnsi="Courier New" w:cs="Courier New"/>
              </w:rPr>
              <w:t>Info</w:t>
            </w:r>
            <w:proofErr w:type="spellEnd"/>
          </w:p>
          <w:p w:rsidR="00AF50D5" w:rsidRDefault="00AF50D5" w:rsidP="00173840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hasUnread:</w:t>
            </w:r>
            <w:r w:rsidR="00052325">
              <w:rPr>
                <w:rFonts w:ascii="Courier New" w:hAnsi="Courier New" w:cs="Courier New"/>
              </w:rPr>
              <w:t>Boolean</w:t>
            </w:r>
            <w:proofErr w:type="spellEnd"/>
          </w:p>
          <w:p w:rsidR="00052325" w:rsidRPr="00961D32" w:rsidRDefault="00052325" w:rsidP="00173840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messages:</w:t>
            </w:r>
            <w:r w:rsidR="00A52A6A">
              <w:rPr>
                <w:rFonts w:ascii="Courier New" w:hAnsi="Courier New" w:cs="Courier New"/>
              </w:rPr>
              <w:t>List</w:t>
            </w:r>
            <w:proofErr w:type="spellEnd"/>
            <w:r w:rsidR="00A52A6A">
              <w:rPr>
                <w:rFonts w:ascii="Courier New" w:hAnsi="Courier New" w:cs="Courier New"/>
              </w:rPr>
              <w:t>&lt;</w:t>
            </w:r>
            <w:proofErr w:type="spellStart"/>
            <w:r w:rsidR="00A52A6A" w:rsidRPr="00A52A6A">
              <w:rPr>
                <w:rFonts w:ascii="Courier New" w:hAnsi="Courier New" w:cs="Courier New"/>
              </w:rPr>
              <w:t>ChatMessage</w:t>
            </w:r>
            <w:proofErr w:type="spellEnd"/>
            <w:r w:rsidR="00A52A6A">
              <w:rPr>
                <w:rFonts w:ascii="Courier New" w:hAnsi="Courier New" w:cs="Courier New"/>
              </w:rPr>
              <w:t>&gt;</w:t>
            </w:r>
          </w:p>
        </w:tc>
      </w:tr>
    </w:tbl>
    <w:p w:rsidR="00AF50D5" w:rsidRDefault="00AF50D5" w:rsidP="00D37EB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1"/>
      </w:tblGrid>
      <w:tr w:rsidR="00A52A6A" w:rsidTr="00173840">
        <w:trPr>
          <w:jc w:val="center"/>
        </w:trPr>
        <w:tc>
          <w:tcPr>
            <w:tcW w:w="5381" w:type="dxa"/>
          </w:tcPr>
          <w:p w:rsidR="00A52A6A" w:rsidRPr="00961D32" w:rsidRDefault="00A52A6A" w:rsidP="00173840">
            <w:pPr>
              <w:rPr>
                <w:rFonts w:ascii="Courier New" w:hAnsi="Courier New" w:cs="Courier New"/>
                <w:b/>
              </w:rPr>
            </w:pPr>
            <w:proofErr w:type="spellStart"/>
            <w:r w:rsidRPr="00A52A6A">
              <w:rPr>
                <w:rFonts w:ascii="Courier New" w:hAnsi="Courier New" w:cs="Courier New"/>
                <w:b/>
              </w:rPr>
              <w:t>ChatMessage</w:t>
            </w:r>
            <w:proofErr w:type="spellEnd"/>
          </w:p>
        </w:tc>
      </w:tr>
      <w:tr w:rsidR="00A52A6A" w:rsidTr="00173840">
        <w:trPr>
          <w:jc w:val="center"/>
        </w:trPr>
        <w:tc>
          <w:tcPr>
            <w:tcW w:w="5381" w:type="dxa"/>
          </w:tcPr>
          <w:p w:rsidR="00A52A6A" w:rsidRDefault="00487A2A" w:rsidP="00173840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from:UserInfo</w:t>
            </w:r>
            <w:proofErr w:type="spellEnd"/>
          </w:p>
          <w:p w:rsidR="00487A2A" w:rsidRDefault="00487A2A" w:rsidP="00173840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sent:LocalTime</w:t>
            </w:r>
            <w:proofErr w:type="spellEnd"/>
          </w:p>
          <w:p w:rsidR="00487A2A" w:rsidRPr="00961D32" w:rsidRDefault="00487A2A" w:rsidP="00173840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text:DecoratedText</w:t>
            </w:r>
            <w:proofErr w:type="spellEnd"/>
          </w:p>
        </w:tc>
      </w:tr>
    </w:tbl>
    <w:p w:rsidR="00320285" w:rsidRDefault="00320285" w:rsidP="00961D32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315"/>
      </w:tblGrid>
      <w:tr w:rsidR="00961D32" w:rsidTr="001E6E81">
        <w:trPr>
          <w:jc w:val="center"/>
        </w:trPr>
        <w:tc>
          <w:tcPr>
            <w:tcW w:w="5315" w:type="dxa"/>
          </w:tcPr>
          <w:p w:rsidR="00961D32" w:rsidRPr="00961D32" w:rsidRDefault="00827AFE" w:rsidP="00173840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C</w:t>
            </w:r>
            <w:r w:rsidR="007637E4">
              <w:rPr>
                <w:rFonts w:ascii="Courier New" w:hAnsi="Courier New" w:cs="Courier New"/>
                <w:b/>
              </w:rPr>
              <w:t>hat</w:t>
            </w:r>
            <w:r w:rsidR="00961D32" w:rsidRPr="00961D32">
              <w:rPr>
                <w:rFonts w:ascii="Courier New" w:hAnsi="Courier New" w:cs="Courier New"/>
                <w:b/>
              </w:rPr>
              <w:t>Info</w:t>
            </w:r>
            <w:proofErr w:type="spellEnd"/>
          </w:p>
        </w:tc>
      </w:tr>
      <w:tr w:rsidR="00961D32" w:rsidTr="001E6E81">
        <w:trPr>
          <w:jc w:val="center"/>
        </w:trPr>
        <w:tc>
          <w:tcPr>
            <w:tcW w:w="5315" w:type="dxa"/>
          </w:tcPr>
          <w:p w:rsidR="0080314F" w:rsidRPr="00961D32" w:rsidRDefault="0080314F" w:rsidP="000C60EB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id:</w:t>
            </w:r>
            <w:r w:rsidR="0043450B">
              <w:rPr>
                <w:rFonts w:ascii="Courier New" w:hAnsi="Courier New" w:cs="Courier New"/>
              </w:rPr>
              <w:t>String</w:t>
            </w:r>
            <w:proofErr w:type="spellEnd"/>
          </w:p>
          <w:p w:rsidR="00363E32" w:rsidRDefault="00363E32" w:rsidP="00363E32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 w:rsidRPr="00961D32">
              <w:rPr>
                <w:rFonts w:ascii="Courier New" w:hAnsi="Courier New" w:cs="Courier New"/>
              </w:rPr>
              <w:t>name:String</w:t>
            </w:r>
            <w:proofErr w:type="spellEnd"/>
          </w:p>
          <w:p w:rsidR="00961D32" w:rsidRPr="00961D32" w:rsidRDefault="00961D32" w:rsidP="000C60EB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 w:rsidRPr="00961D32">
              <w:rPr>
                <w:rFonts w:ascii="Courier New" w:hAnsi="Courier New" w:cs="Courier New"/>
              </w:rPr>
              <w:t>users:List</w:t>
            </w:r>
            <w:proofErr w:type="spellEnd"/>
            <w:r w:rsidRPr="00961D32">
              <w:rPr>
                <w:rFonts w:ascii="Courier New" w:hAnsi="Courier New" w:cs="Courier New"/>
              </w:rPr>
              <w:t>&lt;String&gt;</w:t>
            </w:r>
          </w:p>
        </w:tc>
      </w:tr>
    </w:tbl>
    <w:p w:rsidR="00961D32" w:rsidRDefault="00961D32" w:rsidP="00961D3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98"/>
      </w:tblGrid>
      <w:tr w:rsidR="00961D32" w:rsidTr="001E6E81">
        <w:trPr>
          <w:jc w:val="center"/>
        </w:trPr>
        <w:tc>
          <w:tcPr>
            <w:tcW w:w="5298" w:type="dxa"/>
          </w:tcPr>
          <w:p w:rsidR="00961D32" w:rsidRPr="00961D32" w:rsidRDefault="009548A3" w:rsidP="00173840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Chat</w:t>
            </w:r>
            <w:r w:rsidR="00CE3001">
              <w:rPr>
                <w:rFonts w:ascii="Courier New" w:hAnsi="Courier New" w:cs="Courier New"/>
                <w:b/>
              </w:rPr>
              <w:t>User</w:t>
            </w:r>
            <w:proofErr w:type="spellEnd"/>
          </w:p>
        </w:tc>
      </w:tr>
      <w:tr w:rsidR="00961D32" w:rsidTr="001E6E81">
        <w:trPr>
          <w:jc w:val="center"/>
        </w:trPr>
        <w:tc>
          <w:tcPr>
            <w:tcW w:w="5298" w:type="dxa"/>
          </w:tcPr>
          <w:p w:rsidR="00961D32" w:rsidRDefault="000E0DF5" w:rsidP="000C60EB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</w:t>
            </w:r>
            <w:r w:rsidR="000B5F10">
              <w:rPr>
                <w:rFonts w:ascii="Courier New" w:hAnsi="Courier New" w:cs="Courier New"/>
              </w:rPr>
              <w:t>d</w:t>
            </w:r>
            <w:r w:rsidR="00961D32" w:rsidRPr="00961D32">
              <w:rPr>
                <w:rFonts w:ascii="Courier New" w:hAnsi="Courier New" w:cs="Courier New"/>
              </w:rPr>
              <w:t>:String</w:t>
            </w:r>
            <w:proofErr w:type="spellEnd"/>
          </w:p>
          <w:p w:rsidR="006E62BB" w:rsidRPr="00961D32" w:rsidRDefault="000B5F10" w:rsidP="000C60EB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displayName</w:t>
            </w:r>
            <w:r w:rsidR="006E62BB">
              <w:rPr>
                <w:rFonts w:ascii="Courier New" w:hAnsi="Courier New" w:cs="Courier New"/>
              </w:rPr>
              <w:t>:String</w:t>
            </w:r>
            <w:proofErr w:type="spellEnd"/>
          </w:p>
          <w:p w:rsidR="00961D32" w:rsidRDefault="00961D32" w:rsidP="000C60EB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available:boolean</w:t>
            </w:r>
            <w:proofErr w:type="spellEnd"/>
          </w:p>
          <w:p w:rsidR="00961D32" w:rsidRDefault="00DB2581" w:rsidP="000C60EB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lastSeen</w:t>
            </w:r>
            <w:r w:rsidR="00961D32">
              <w:rPr>
                <w:rFonts w:ascii="Courier New" w:hAnsi="Courier New" w:cs="Courier New"/>
              </w:rPr>
              <w:t>:</w:t>
            </w:r>
            <w:r w:rsidR="00AD72FD">
              <w:rPr>
                <w:rFonts w:ascii="Courier New" w:hAnsi="Courier New" w:cs="Courier New"/>
              </w:rPr>
              <w:t>LocalDateTime</w:t>
            </w:r>
            <w:proofErr w:type="spellEnd"/>
          </w:p>
          <w:p w:rsidR="00D40AF7" w:rsidRPr="00961D32" w:rsidRDefault="00D40AF7" w:rsidP="000C60EB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typing:boolean</w:t>
            </w:r>
            <w:proofErr w:type="spellEnd"/>
          </w:p>
        </w:tc>
      </w:tr>
    </w:tbl>
    <w:p w:rsidR="00961D32" w:rsidRDefault="00961D32" w:rsidP="00961D32"/>
    <w:p w:rsidR="00D37EB5" w:rsidRDefault="00D37EB5" w:rsidP="00D37EB5">
      <w:pPr>
        <w:pStyle w:val="Heading3"/>
      </w:pPr>
      <w:r>
        <w:t>Handlers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95"/>
      </w:tblGrid>
      <w:tr w:rsidR="007207A2" w:rsidTr="00881A0D">
        <w:trPr>
          <w:jc w:val="center"/>
        </w:trPr>
        <w:tc>
          <w:tcPr>
            <w:tcW w:w="5395" w:type="dxa"/>
          </w:tcPr>
          <w:p w:rsidR="007207A2" w:rsidRPr="00961D32" w:rsidRDefault="007207A2" w:rsidP="00173840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Chatterbox</w:t>
            </w:r>
            <w:r w:rsidR="001E6E81">
              <w:rPr>
                <w:rFonts w:ascii="Courier New" w:hAnsi="Courier New" w:cs="Courier New"/>
                <w:b/>
              </w:rPr>
              <w:t>Handler</w:t>
            </w:r>
            <w:proofErr w:type="spellEnd"/>
          </w:p>
        </w:tc>
      </w:tr>
      <w:tr w:rsidR="000C60EB" w:rsidTr="00881A0D">
        <w:trPr>
          <w:jc w:val="center"/>
        </w:trPr>
        <w:tc>
          <w:tcPr>
            <w:tcW w:w="5395" w:type="dxa"/>
          </w:tcPr>
          <w:p w:rsidR="00CE3001" w:rsidRDefault="00CE3001" w:rsidP="000C60EB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connect(</w:t>
            </w:r>
            <w:proofErr w:type="spellStart"/>
            <w:r>
              <w:rPr>
                <w:rFonts w:ascii="Courier New" w:hAnsi="Courier New" w:cs="Courier New"/>
              </w:rPr>
              <w:t>inputs:MulticastInputs</w:t>
            </w:r>
            <w:proofErr w:type="spellEnd"/>
            <w:r>
              <w:rPr>
                <w:rFonts w:ascii="Courier New" w:hAnsi="Courier New" w:cs="Courier New"/>
              </w:rPr>
              <w:t>):void</w:t>
            </w:r>
          </w:p>
          <w:p w:rsidR="00CE3001" w:rsidRDefault="00CE3001" w:rsidP="000C60EB">
            <w:pPr>
              <w:ind w:left="330" w:hanging="3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disconnect():void</w:t>
            </w:r>
          </w:p>
          <w:p w:rsidR="000C60EB" w:rsidRDefault="00481653" w:rsidP="000C60EB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createChat</w:t>
            </w:r>
            <w:proofErr w:type="spellEnd"/>
            <w:r w:rsidR="000C60EB">
              <w:rPr>
                <w:rFonts w:ascii="Courier New" w:hAnsi="Courier New" w:cs="Courier New"/>
              </w:rPr>
              <w:t>(</w:t>
            </w:r>
            <w:proofErr w:type="spellStart"/>
            <w:r w:rsidR="000C60EB">
              <w:rPr>
                <w:rFonts w:ascii="Courier New" w:hAnsi="Courier New" w:cs="Courier New"/>
              </w:rPr>
              <w:t>name:String</w:t>
            </w:r>
            <w:proofErr w:type="spellEnd"/>
            <w:r w:rsidR="000C60EB">
              <w:rPr>
                <w:rFonts w:ascii="Courier New" w:hAnsi="Courier New" w:cs="Courier New"/>
              </w:rPr>
              <w:t>):</w:t>
            </w:r>
            <w:r>
              <w:rPr>
                <w:rFonts w:ascii="Courier New" w:hAnsi="Courier New" w:cs="Courier New"/>
              </w:rPr>
              <w:t>Chat</w:t>
            </w:r>
          </w:p>
          <w:p w:rsidR="00E84118" w:rsidRDefault="00E84118" w:rsidP="000C60EB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addChat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chat:Chat</w:t>
            </w:r>
            <w:proofErr w:type="spellEnd"/>
            <w:r>
              <w:rPr>
                <w:rFonts w:ascii="Courier New" w:hAnsi="Courier New" w:cs="Courier New"/>
              </w:rPr>
              <w:t>):void</w:t>
            </w:r>
          </w:p>
          <w:p w:rsidR="00DB2ACB" w:rsidRDefault="009548A3" w:rsidP="000C60EB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getUser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userid:String</w:t>
            </w:r>
            <w:proofErr w:type="spellEnd"/>
            <w:r>
              <w:rPr>
                <w:rFonts w:ascii="Courier New" w:hAnsi="Courier New" w:cs="Courier New"/>
              </w:rPr>
              <w:t>):</w:t>
            </w:r>
            <w:proofErr w:type="spellStart"/>
            <w:r>
              <w:rPr>
                <w:rFonts w:ascii="Courier New" w:hAnsi="Courier New" w:cs="Courier New"/>
              </w:rPr>
              <w:t>ChatUser</w:t>
            </w:r>
            <w:proofErr w:type="spellEnd"/>
          </w:p>
          <w:p w:rsidR="007207A2" w:rsidRDefault="00957E2D" w:rsidP="000C60EB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setUserInfo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localUser:UserInfo</w:t>
            </w:r>
            <w:proofErr w:type="spellEnd"/>
            <w:r>
              <w:rPr>
                <w:rFonts w:ascii="Courier New" w:hAnsi="Courier New" w:cs="Courier New"/>
              </w:rPr>
              <w:t>):void</w:t>
            </w:r>
          </w:p>
          <w:p w:rsidR="000C60EB" w:rsidRDefault="00993AB5" w:rsidP="00940F14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getDefaultChat</w:t>
            </w:r>
            <w:proofErr w:type="spellEnd"/>
            <w:r>
              <w:rPr>
                <w:rFonts w:ascii="Courier New" w:hAnsi="Courier New" w:cs="Courier New"/>
              </w:rPr>
              <w:t>():</w:t>
            </w:r>
            <w:proofErr w:type="spellStart"/>
            <w:r>
              <w:rPr>
                <w:rFonts w:ascii="Courier New" w:hAnsi="Courier New" w:cs="Courier New"/>
              </w:rPr>
              <w:t>ChatHandler</w:t>
            </w:r>
            <w:proofErr w:type="spellEnd"/>
          </w:p>
          <w:p w:rsidR="00AB626E" w:rsidRPr="00961D32" w:rsidRDefault="00AB626E" w:rsidP="00940F14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getChatterbox</w:t>
            </w:r>
            <w:proofErr w:type="spellEnd"/>
            <w:r>
              <w:rPr>
                <w:rFonts w:ascii="Courier New" w:hAnsi="Courier New" w:cs="Courier New"/>
              </w:rPr>
              <w:t>():Chatterbox</w:t>
            </w:r>
          </w:p>
        </w:tc>
      </w:tr>
    </w:tbl>
    <w:p w:rsidR="00890B4B" w:rsidRDefault="00890B4B" w:rsidP="00660CBC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95"/>
      </w:tblGrid>
      <w:tr w:rsidR="00890B4B" w:rsidTr="00881A0D">
        <w:trPr>
          <w:jc w:val="center"/>
        </w:trPr>
        <w:tc>
          <w:tcPr>
            <w:tcW w:w="5395" w:type="dxa"/>
          </w:tcPr>
          <w:p w:rsidR="00890B4B" w:rsidRPr="00961D32" w:rsidRDefault="00890B4B" w:rsidP="00173840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ChatHandler</w:t>
            </w:r>
            <w:proofErr w:type="spellEnd"/>
          </w:p>
        </w:tc>
      </w:tr>
      <w:tr w:rsidR="00890B4B" w:rsidTr="00881A0D">
        <w:trPr>
          <w:jc w:val="center"/>
        </w:trPr>
        <w:tc>
          <w:tcPr>
            <w:tcW w:w="5395" w:type="dxa"/>
          </w:tcPr>
          <w:p w:rsidR="00890B4B" w:rsidRDefault="00890B4B" w:rsidP="00A44AB7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sendMessage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text:DecoratedText</w:t>
            </w:r>
            <w:proofErr w:type="spellEnd"/>
            <w:r>
              <w:rPr>
                <w:rFonts w:ascii="Courier New" w:hAnsi="Courier New" w:cs="Courier New"/>
              </w:rPr>
              <w:t>):void</w:t>
            </w:r>
          </w:p>
          <w:p w:rsidR="00AB626E" w:rsidRPr="00961D32" w:rsidRDefault="00AB626E" w:rsidP="00A44AB7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getChat</w:t>
            </w:r>
            <w:proofErr w:type="spellEnd"/>
            <w:r>
              <w:rPr>
                <w:rFonts w:ascii="Courier New" w:hAnsi="Courier New" w:cs="Courier New"/>
              </w:rPr>
              <w:t>():Chat</w:t>
            </w:r>
          </w:p>
        </w:tc>
      </w:tr>
    </w:tbl>
    <w:p w:rsidR="00660CBC" w:rsidRDefault="00660CBC" w:rsidP="00CB0E08"/>
    <w:p w:rsidR="00961D32" w:rsidRDefault="00524B0C" w:rsidP="00EF34AC">
      <w:pPr>
        <w:pStyle w:val="Heading3"/>
      </w:pPr>
      <w:r>
        <w:t>Chat History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95"/>
      </w:tblGrid>
      <w:tr w:rsidR="00524B0C" w:rsidTr="0034692F">
        <w:trPr>
          <w:jc w:val="center"/>
        </w:trPr>
        <w:tc>
          <w:tcPr>
            <w:tcW w:w="5395" w:type="dxa"/>
          </w:tcPr>
          <w:p w:rsidR="00524B0C" w:rsidRPr="00961D32" w:rsidRDefault="00524B0C" w:rsidP="00173840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ChatHistory</w:t>
            </w:r>
            <w:proofErr w:type="spellEnd"/>
          </w:p>
        </w:tc>
      </w:tr>
      <w:tr w:rsidR="00524B0C" w:rsidTr="0034692F">
        <w:trPr>
          <w:jc w:val="center"/>
        </w:trPr>
        <w:tc>
          <w:tcPr>
            <w:tcW w:w="5395" w:type="dxa"/>
          </w:tcPr>
          <w:p w:rsidR="00524B0C" w:rsidRPr="00961D32" w:rsidRDefault="00524B0C" w:rsidP="00675A6D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conversations:List</w:t>
            </w:r>
            <w:proofErr w:type="spellEnd"/>
            <w:r>
              <w:rPr>
                <w:rFonts w:ascii="Courier New" w:hAnsi="Courier New" w:cs="Courier New"/>
              </w:rPr>
              <w:t>&lt;</w:t>
            </w:r>
            <w:proofErr w:type="spellStart"/>
            <w:r>
              <w:rPr>
                <w:rFonts w:ascii="Courier New" w:hAnsi="Courier New" w:cs="Courier New"/>
              </w:rPr>
              <w:t>ConversationInfo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</w:tc>
      </w:tr>
    </w:tbl>
    <w:p w:rsidR="00961D32" w:rsidRDefault="00961D32" w:rsidP="00961D32"/>
    <w:p w:rsidR="00660CBC" w:rsidRDefault="00660CBC" w:rsidP="00660CBC">
      <w:pPr>
        <w:pStyle w:val="Heading3"/>
      </w:pPr>
      <w:r>
        <w:t>Messages</w:t>
      </w:r>
    </w:p>
    <w:p w:rsidR="00953D0E" w:rsidRDefault="00953D0E" w:rsidP="00953D0E">
      <w:r>
        <w:t>A user message is sent every second to let everyone connected know who’s connected and when they were last seen.</w:t>
      </w:r>
    </w:p>
    <w:p w:rsidR="00173840" w:rsidRPr="00953D0E" w:rsidRDefault="00173840" w:rsidP="00953D0E">
      <w:r>
        <w:t>User Message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95"/>
      </w:tblGrid>
      <w:tr w:rsidR="00953D0E" w:rsidTr="00173840">
        <w:trPr>
          <w:jc w:val="center"/>
        </w:trPr>
        <w:tc>
          <w:tcPr>
            <w:tcW w:w="5395" w:type="dxa"/>
          </w:tcPr>
          <w:p w:rsidR="00953D0E" w:rsidRPr="00961D32" w:rsidRDefault="00953D0E" w:rsidP="00173840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UserMessage</w:t>
            </w:r>
            <w:proofErr w:type="spellEnd"/>
          </w:p>
        </w:tc>
      </w:tr>
      <w:tr w:rsidR="00953D0E" w:rsidTr="00173840">
        <w:trPr>
          <w:jc w:val="center"/>
        </w:trPr>
        <w:tc>
          <w:tcPr>
            <w:tcW w:w="5395" w:type="dxa"/>
          </w:tcPr>
          <w:p w:rsidR="00953D0E" w:rsidRDefault="00AB04F3" w:rsidP="00173840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id</w:t>
            </w:r>
            <w:r w:rsidR="00BC33F1">
              <w:rPr>
                <w:rFonts w:ascii="Courier New" w:hAnsi="Courier New" w:cs="Courier New"/>
              </w:rPr>
              <w:t>:String</w:t>
            </w:r>
            <w:proofErr w:type="spellEnd"/>
          </w:p>
          <w:p w:rsidR="00AB04F3" w:rsidRDefault="00AB04F3" w:rsidP="00AB04F3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displayName</w:t>
            </w:r>
            <w:r w:rsidR="00BC33F1">
              <w:rPr>
                <w:rFonts w:ascii="Courier New" w:hAnsi="Courier New" w:cs="Courier New"/>
              </w:rPr>
              <w:t>:String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</w:p>
          <w:p w:rsidR="00AB04F3" w:rsidRDefault="00AB04F3" w:rsidP="00AB04F3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available</w:t>
            </w:r>
            <w:r w:rsidR="00BC33F1">
              <w:rPr>
                <w:rFonts w:ascii="Courier New" w:hAnsi="Courier New" w:cs="Courier New"/>
              </w:rPr>
              <w:t>:boolean</w:t>
            </w:r>
            <w:proofErr w:type="spellEnd"/>
          </w:p>
          <w:p w:rsidR="007D235B" w:rsidRDefault="00AB04F3" w:rsidP="007D235B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lastSeen</w:t>
            </w:r>
            <w:r w:rsidR="00BC33F1">
              <w:rPr>
                <w:rFonts w:ascii="Courier New" w:hAnsi="Courier New" w:cs="Courier New"/>
              </w:rPr>
              <w:t>:LocalDateTime</w:t>
            </w:r>
            <w:proofErr w:type="spellEnd"/>
            <w:r w:rsidR="007D235B">
              <w:rPr>
                <w:rFonts w:ascii="Courier New" w:hAnsi="Courier New" w:cs="Courier New"/>
              </w:rPr>
              <w:t xml:space="preserve"> </w:t>
            </w:r>
          </w:p>
          <w:p w:rsidR="00AB04F3" w:rsidRPr="00961D32" w:rsidRDefault="007D235B" w:rsidP="007D235B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 w:rsidRPr="00244389">
              <w:rPr>
                <w:rFonts w:ascii="Courier New" w:hAnsi="Courier New" w:cs="Courier New"/>
              </w:rPr>
              <w:t>activeC</w:t>
            </w:r>
            <w:r>
              <w:rPr>
                <w:rFonts w:ascii="Courier New" w:hAnsi="Courier New" w:cs="Courier New"/>
              </w:rPr>
              <w:t>hat</w:t>
            </w:r>
            <w:r w:rsidRPr="00244389">
              <w:rPr>
                <w:rFonts w:ascii="Courier New" w:hAnsi="Courier New" w:cs="Courier New"/>
              </w:rPr>
              <w:t>s</w:t>
            </w:r>
            <w:r>
              <w:rPr>
                <w:rFonts w:ascii="Courier New" w:hAnsi="Courier New" w:cs="Courier New"/>
              </w:rPr>
              <w:t>:List</w:t>
            </w:r>
            <w:proofErr w:type="spellEnd"/>
            <w:r>
              <w:rPr>
                <w:rFonts w:ascii="Courier New" w:hAnsi="Courier New" w:cs="Courier New"/>
              </w:rPr>
              <w:t>&lt;</w:t>
            </w:r>
            <w:proofErr w:type="spellStart"/>
            <w:r w:rsidRPr="00ED5203">
              <w:rPr>
                <w:rFonts w:ascii="Courier New" w:hAnsi="Courier New" w:cs="Courier New"/>
              </w:rPr>
              <w:t>ChatInfo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</w:tc>
      </w:tr>
    </w:tbl>
    <w:p w:rsidR="00961D32" w:rsidRDefault="00961D32" w:rsidP="00961D32"/>
    <w:p w:rsidR="00173840" w:rsidRDefault="00173840" w:rsidP="00961D32">
      <w:r>
        <w:t xml:space="preserve">Chat Message </w:t>
      </w:r>
      <w:proofErr w:type="spellStart"/>
      <w:r>
        <w:t>Message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95"/>
      </w:tblGrid>
      <w:tr w:rsidR="00DA70DB" w:rsidTr="00173840">
        <w:trPr>
          <w:jc w:val="center"/>
        </w:trPr>
        <w:tc>
          <w:tcPr>
            <w:tcW w:w="5395" w:type="dxa"/>
          </w:tcPr>
          <w:p w:rsidR="00DA70DB" w:rsidRPr="00961D32" w:rsidRDefault="001638EA" w:rsidP="00173840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ChatMessageMessage</w:t>
            </w:r>
            <w:proofErr w:type="spellEnd"/>
          </w:p>
        </w:tc>
      </w:tr>
      <w:tr w:rsidR="00DA70DB" w:rsidTr="00173840">
        <w:trPr>
          <w:jc w:val="center"/>
        </w:trPr>
        <w:tc>
          <w:tcPr>
            <w:tcW w:w="5395" w:type="dxa"/>
          </w:tcPr>
          <w:p w:rsidR="00DA70DB" w:rsidRDefault="00357323" w:rsidP="00173840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chatId</w:t>
            </w:r>
            <w:r w:rsidR="00BC33F1">
              <w:rPr>
                <w:rFonts w:ascii="Courier New" w:hAnsi="Courier New" w:cs="Courier New"/>
              </w:rPr>
              <w:t>:String</w:t>
            </w:r>
            <w:proofErr w:type="spellEnd"/>
          </w:p>
          <w:p w:rsidR="00DA70DB" w:rsidRDefault="00357323" w:rsidP="00BC33F1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txTime</w:t>
            </w:r>
            <w:r w:rsidR="00BC33F1">
              <w:rPr>
                <w:rFonts w:ascii="Courier New" w:hAnsi="Courier New" w:cs="Courier New"/>
              </w:rPr>
              <w:t>:LocalDateTime</w:t>
            </w:r>
            <w:proofErr w:type="spellEnd"/>
          </w:p>
          <w:p w:rsidR="00DA70DB" w:rsidRDefault="00357323" w:rsidP="00173840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senderId</w:t>
            </w:r>
            <w:r w:rsidR="00BC33F1">
              <w:rPr>
                <w:rFonts w:ascii="Courier New" w:hAnsi="Courier New" w:cs="Courier New"/>
              </w:rPr>
              <w:t>:String</w:t>
            </w:r>
            <w:proofErr w:type="spellEnd"/>
          </w:p>
          <w:p w:rsidR="00357323" w:rsidRDefault="00357323" w:rsidP="00173840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text</w:t>
            </w:r>
            <w:r w:rsidR="00BC33F1">
              <w:rPr>
                <w:rFonts w:ascii="Courier New" w:hAnsi="Courier New" w:cs="Courier New"/>
              </w:rPr>
              <w:t>:String</w:t>
            </w:r>
            <w:proofErr w:type="spellEnd"/>
          </w:p>
          <w:p w:rsidR="00357323" w:rsidRPr="00961D32" w:rsidRDefault="00357323" w:rsidP="00173840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attributes</w:t>
            </w:r>
            <w:r w:rsidR="00BC33F1">
              <w:rPr>
                <w:rFonts w:ascii="Courier New" w:hAnsi="Courier New" w:cs="Courier New"/>
              </w:rPr>
              <w:t>:TextStyleList</w:t>
            </w:r>
            <w:proofErr w:type="spellEnd"/>
          </w:p>
        </w:tc>
      </w:tr>
    </w:tbl>
    <w:p w:rsidR="00DA70DB" w:rsidRDefault="00DA70DB" w:rsidP="00961D32"/>
    <w:p w:rsidR="00CE1A3A" w:rsidRDefault="00CE1A3A" w:rsidP="00961D32">
      <w:r>
        <w:t xml:space="preserve">Chat Invite Message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95"/>
      </w:tblGrid>
      <w:tr w:rsidR="00CE1A3A" w:rsidTr="006C5F62">
        <w:trPr>
          <w:jc w:val="center"/>
        </w:trPr>
        <w:tc>
          <w:tcPr>
            <w:tcW w:w="5395" w:type="dxa"/>
          </w:tcPr>
          <w:p w:rsidR="00CE1A3A" w:rsidRPr="00961D32" w:rsidRDefault="00CE1A3A" w:rsidP="006C5F62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lastRenderedPageBreak/>
              <w:t>ChatInvite</w:t>
            </w:r>
            <w:r>
              <w:rPr>
                <w:rFonts w:ascii="Courier New" w:hAnsi="Courier New" w:cs="Courier New"/>
                <w:b/>
              </w:rPr>
              <w:t>Message</w:t>
            </w:r>
            <w:proofErr w:type="spellEnd"/>
          </w:p>
        </w:tc>
      </w:tr>
      <w:tr w:rsidR="00CE1A3A" w:rsidTr="006C5F62">
        <w:trPr>
          <w:jc w:val="center"/>
        </w:trPr>
        <w:tc>
          <w:tcPr>
            <w:tcW w:w="5395" w:type="dxa"/>
          </w:tcPr>
          <w:p w:rsidR="00CE1A3A" w:rsidRDefault="00CE1A3A" w:rsidP="006C5F62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chatI</w:t>
            </w:r>
            <w:r>
              <w:rPr>
                <w:rFonts w:ascii="Courier New" w:hAnsi="Courier New" w:cs="Courier New"/>
              </w:rPr>
              <w:t>d:String</w:t>
            </w:r>
            <w:proofErr w:type="spellEnd"/>
          </w:p>
          <w:p w:rsidR="00CE1A3A" w:rsidRDefault="00CE1A3A" w:rsidP="006C5F62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name</w:t>
            </w:r>
            <w:r>
              <w:rPr>
                <w:rFonts w:ascii="Courier New" w:hAnsi="Courier New" w:cs="Courier New"/>
              </w:rPr>
              <w:t>:String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</w:p>
          <w:p w:rsidR="00CE1A3A" w:rsidRPr="00961D32" w:rsidRDefault="00CE1A3A" w:rsidP="00CE1A3A">
            <w:pPr>
              <w:ind w:left="330" w:hanging="33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userId</w:t>
            </w:r>
            <w:r>
              <w:rPr>
                <w:rFonts w:ascii="Courier New" w:hAnsi="Courier New" w:cs="Courier New"/>
              </w:rPr>
              <w:t>:</w:t>
            </w:r>
            <w:r>
              <w:rPr>
                <w:rFonts w:ascii="Courier New" w:hAnsi="Courier New" w:cs="Courier New"/>
              </w:rPr>
              <w:t>String</w:t>
            </w:r>
            <w:proofErr w:type="spellEnd"/>
          </w:p>
        </w:tc>
      </w:tr>
    </w:tbl>
    <w:p w:rsidR="00CE1A3A" w:rsidRDefault="00CE1A3A" w:rsidP="00961D32"/>
    <w:p w:rsidR="00961D32" w:rsidRDefault="009138E6" w:rsidP="00C92381">
      <w:pPr>
        <w:pStyle w:val="Heading2"/>
      </w:pPr>
      <w:r>
        <w:t>Communications Net</w:t>
      </w:r>
    </w:p>
    <w:p w:rsidR="00C92381" w:rsidRDefault="00C92381" w:rsidP="00C92381">
      <w:r>
        <w:t xml:space="preserve">The main communications channel relates user health and status. When the software starts up, it sends a User Message at a rate of </w:t>
      </w:r>
      <w:r w:rsidR="00F91181">
        <w:t>~</w:t>
      </w:r>
      <w:r>
        <w:t>1 Hz</w:t>
      </w:r>
      <w:r w:rsidR="00F91181">
        <w:t>.</w:t>
      </w:r>
    </w:p>
    <w:p w:rsidR="007D235B" w:rsidRPr="00C92381" w:rsidRDefault="007D235B" w:rsidP="007D235B">
      <w:pPr>
        <w:pStyle w:val="Heading2"/>
      </w:pPr>
      <w:bookmarkStart w:id="0" w:name="_GoBack"/>
      <w:bookmarkEnd w:id="0"/>
    </w:p>
    <w:sectPr w:rsidR="007D235B" w:rsidRPr="00C92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E7D31"/>
    <w:multiLevelType w:val="hybridMultilevel"/>
    <w:tmpl w:val="47D66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C0BA2"/>
    <w:multiLevelType w:val="hybridMultilevel"/>
    <w:tmpl w:val="07606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7559F"/>
    <w:multiLevelType w:val="hybridMultilevel"/>
    <w:tmpl w:val="EE6AE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93934"/>
    <w:multiLevelType w:val="hybridMultilevel"/>
    <w:tmpl w:val="975E99C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3DE0729A"/>
    <w:multiLevelType w:val="hybridMultilevel"/>
    <w:tmpl w:val="980C691A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5" w15:restartNumberingAfterBreak="0">
    <w:nsid w:val="3DE3636E"/>
    <w:multiLevelType w:val="hybridMultilevel"/>
    <w:tmpl w:val="71CAA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026D8"/>
    <w:multiLevelType w:val="hybridMultilevel"/>
    <w:tmpl w:val="C3285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4D77C4"/>
    <w:multiLevelType w:val="hybridMultilevel"/>
    <w:tmpl w:val="B8984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6E294B"/>
    <w:multiLevelType w:val="hybridMultilevel"/>
    <w:tmpl w:val="C9CC3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A20B26"/>
    <w:multiLevelType w:val="multilevel"/>
    <w:tmpl w:val="4BCC4DDE"/>
    <w:styleLink w:val="TighterBullets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53122299"/>
    <w:multiLevelType w:val="multilevel"/>
    <w:tmpl w:val="3C7E1402"/>
    <w:styleLink w:val="HeadingsList"/>
    <w:lvl w:ilvl="0">
      <w:start w:val="1"/>
      <w:numFmt w:val="decimal"/>
      <w:pStyle w:val="Heading1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)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)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)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)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)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)"/>
      <w:lvlJc w:val="left"/>
      <w:pPr>
        <w:ind w:left="360" w:hanging="360"/>
      </w:pPr>
      <w:rPr>
        <w:rFonts w:hint="default"/>
      </w:rPr>
    </w:lvl>
  </w:abstractNum>
  <w:abstractNum w:abstractNumId="11" w15:restartNumberingAfterBreak="0">
    <w:nsid w:val="587674E9"/>
    <w:multiLevelType w:val="hybridMultilevel"/>
    <w:tmpl w:val="C66CB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E67E8"/>
    <w:multiLevelType w:val="hybridMultilevel"/>
    <w:tmpl w:val="4CD266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0AD1B94"/>
    <w:multiLevelType w:val="hybridMultilevel"/>
    <w:tmpl w:val="44528DCE"/>
    <w:lvl w:ilvl="0" w:tplc="0D70F08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572F75"/>
    <w:multiLevelType w:val="multilevel"/>
    <w:tmpl w:val="3C7E1402"/>
    <w:numStyleLink w:val="HeadingsList"/>
  </w:abstractNum>
  <w:abstractNum w:abstractNumId="15" w15:restartNumberingAfterBreak="0">
    <w:nsid w:val="6D66284D"/>
    <w:multiLevelType w:val="hybridMultilevel"/>
    <w:tmpl w:val="8584A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194BAE"/>
    <w:multiLevelType w:val="hybridMultilevel"/>
    <w:tmpl w:val="08A28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8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12"/>
  </w:num>
  <w:num w:numId="9">
    <w:abstractNumId w:val="11"/>
  </w:num>
  <w:num w:numId="10">
    <w:abstractNumId w:val="13"/>
  </w:num>
  <w:num w:numId="11">
    <w:abstractNumId w:val="1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2"/>
  </w:num>
  <w:num w:numId="15">
    <w:abstractNumId w:val="3"/>
  </w:num>
  <w:num w:numId="16">
    <w:abstractNumId w:val="1"/>
  </w:num>
  <w:num w:numId="17">
    <w:abstractNumId w:val="6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00F"/>
    <w:rsid w:val="00004B90"/>
    <w:rsid w:val="00012475"/>
    <w:rsid w:val="000209E8"/>
    <w:rsid w:val="000440B7"/>
    <w:rsid w:val="0004753B"/>
    <w:rsid w:val="000504FD"/>
    <w:rsid w:val="00052325"/>
    <w:rsid w:val="00053409"/>
    <w:rsid w:val="000640D7"/>
    <w:rsid w:val="00085229"/>
    <w:rsid w:val="00086120"/>
    <w:rsid w:val="00090EDF"/>
    <w:rsid w:val="00093DB2"/>
    <w:rsid w:val="000A3637"/>
    <w:rsid w:val="000B53E5"/>
    <w:rsid w:val="000B5F10"/>
    <w:rsid w:val="000B6D56"/>
    <w:rsid w:val="000C31D7"/>
    <w:rsid w:val="000C60EB"/>
    <w:rsid w:val="000E0DF5"/>
    <w:rsid w:val="001124DA"/>
    <w:rsid w:val="001245C7"/>
    <w:rsid w:val="001317BF"/>
    <w:rsid w:val="00132B2E"/>
    <w:rsid w:val="001638EA"/>
    <w:rsid w:val="00173840"/>
    <w:rsid w:val="0017405B"/>
    <w:rsid w:val="001771C6"/>
    <w:rsid w:val="001871F8"/>
    <w:rsid w:val="00191E55"/>
    <w:rsid w:val="00191FB7"/>
    <w:rsid w:val="001A12CD"/>
    <w:rsid w:val="001B1916"/>
    <w:rsid w:val="001B4E19"/>
    <w:rsid w:val="001B556A"/>
    <w:rsid w:val="001C6B57"/>
    <w:rsid w:val="001E6E81"/>
    <w:rsid w:val="001E744D"/>
    <w:rsid w:val="001F441F"/>
    <w:rsid w:val="001F771A"/>
    <w:rsid w:val="00216390"/>
    <w:rsid w:val="00225261"/>
    <w:rsid w:val="002271F9"/>
    <w:rsid w:val="0023477A"/>
    <w:rsid w:val="00237F8D"/>
    <w:rsid w:val="00244389"/>
    <w:rsid w:val="00246369"/>
    <w:rsid w:val="00261924"/>
    <w:rsid w:val="002667DA"/>
    <w:rsid w:val="002703DD"/>
    <w:rsid w:val="002816C5"/>
    <w:rsid w:val="002837F4"/>
    <w:rsid w:val="00292BE6"/>
    <w:rsid w:val="002B72E7"/>
    <w:rsid w:val="002C2CA7"/>
    <w:rsid w:val="002D117C"/>
    <w:rsid w:val="002D1EC6"/>
    <w:rsid w:val="002D2BEC"/>
    <w:rsid w:val="002D42A0"/>
    <w:rsid w:val="002D6FFB"/>
    <w:rsid w:val="002F01B7"/>
    <w:rsid w:val="00320285"/>
    <w:rsid w:val="003241F9"/>
    <w:rsid w:val="0034692F"/>
    <w:rsid w:val="00346997"/>
    <w:rsid w:val="00351BAA"/>
    <w:rsid w:val="00352C15"/>
    <w:rsid w:val="003530C5"/>
    <w:rsid w:val="00357323"/>
    <w:rsid w:val="00357C2C"/>
    <w:rsid w:val="003625B3"/>
    <w:rsid w:val="00363E32"/>
    <w:rsid w:val="0036511E"/>
    <w:rsid w:val="00393F2A"/>
    <w:rsid w:val="003A59E5"/>
    <w:rsid w:val="003B04AD"/>
    <w:rsid w:val="003C6B05"/>
    <w:rsid w:val="003E0C70"/>
    <w:rsid w:val="00423C7B"/>
    <w:rsid w:val="004318C1"/>
    <w:rsid w:val="0043261A"/>
    <w:rsid w:val="0043450B"/>
    <w:rsid w:val="0044051B"/>
    <w:rsid w:val="004535F9"/>
    <w:rsid w:val="0045700A"/>
    <w:rsid w:val="00470E01"/>
    <w:rsid w:val="004727FA"/>
    <w:rsid w:val="00472F0F"/>
    <w:rsid w:val="00473922"/>
    <w:rsid w:val="00481653"/>
    <w:rsid w:val="004819C4"/>
    <w:rsid w:val="00482C9F"/>
    <w:rsid w:val="00487A2A"/>
    <w:rsid w:val="004A2749"/>
    <w:rsid w:val="004A3169"/>
    <w:rsid w:val="004B014C"/>
    <w:rsid w:val="004C1D70"/>
    <w:rsid w:val="004D14AB"/>
    <w:rsid w:val="004E1F7C"/>
    <w:rsid w:val="004F1ACC"/>
    <w:rsid w:val="00504DB2"/>
    <w:rsid w:val="00507671"/>
    <w:rsid w:val="00513588"/>
    <w:rsid w:val="00524B0C"/>
    <w:rsid w:val="00555894"/>
    <w:rsid w:val="005772E5"/>
    <w:rsid w:val="0058129E"/>
    <w:rsid w:val="005B68F5"/>
    <w:rsid w:val="005C1A6F"/>
    <w:rsid w:val="005D5F7A"/>
    <w:rsid w:val="0060002B"/>
    <w:rsid w:val="0060200D"/>
    <w:rsid w:val="00603DA3"/>
    <w:rsid w:val="0060426B"/>
    <w:rsid w:val="00606EB4"/>
    <w:rsid w:val="006115D9"/>
    <w:rsid w:val="00621649"/>
    <w:rsid w:val="006272FC"/>
    <w:rsid w:val="00654EBD"/>
    <w:rsid w:val="00660CBC"/>
    <w:rsid w:val="0066705C"/>
    <w:rsid w:val="006731E7"/>
    <w:rsid w:val="00675A6D"/>
    <w:rsid w:val="00690AA1"/>
    <w:rsid w:val="00692A0E"/>
    <w:rsid w:val="006A35E2"/>
    <w:rsid w:val="006A7F82"/>
    <w:rsid w:val="006B1396"/>
    <w:rsid w:val="006C0A30"/>
    <w:rsid w:val="006C1877"/>
    <w:rsid w:val="006D764F"/>
    <w:rsid w:val="006E62BB"/>
    <w:rsid w:val="006F146F"/>
    <w:rsid w:val="00700D7D"/>
    <w:rsid w:val="00706498"/>
    <w:rsid w:val="007110BB"/>
    <w:rsid w:val="007124C2"/>
    <w:rsid w:val="007132BF"/>
    <w:rsid w:val="007207A2"/>
    <w:rsid w:val="007637E4"/>
    <w:rsid w:val="007742B1"/>
    <w:rsid w:val="00776C69"/>
    <w:rsid w:val="0078100F"/>
    <w:rsid w:val="007832F8"/>
    <w:rsid w:val="00785365"/>
    <w:rsid w:val="007A6D2C"/>
    <w:rsid w:val="007C1AF8"/>
    <w:rsid w:val="007D235B"/>
    <w:rsid w:val="007D4071"/>
    <w:rsid w:val="007D5091"/>
    <w:rsid w:val="007D5CF0"/>
    <w:rsid w:val="007D6C25"/>
    <w:rsid w:val="007E391F"/>
    <w:rsid w:val="007F0339"/>
    <w:rsid w:val="007F6E36"/>
    <w:rsid w:val="0080314F"/>
    <w:rsid w:val="008058AA"/>
    <w:rsid w:val="00821785"/>
    <w:rsid w:val="00827AFE"/>
    <w:rsid w:val="00835CE2"/>
    <w:rsid w:val="00847676"/>
    <w:rsid w:val="00875EFE"/>
    <w:rsid w:val="00881A0D"/>
    <w:rsid w:val="00890B4B"/>
    <w:rsid w:val="00894FA0"/>
    <w:rsid w:val="008A1741"/>
    <w:rsid w:val="008B24C3"/>
    <w:rsid w:val="008C42B0"/>
    <w:rsid w:val="008E0C76"/>
    <w:rsid w:val="008E1FAF"/>
    <w:rsid w:val="008E2ADB"/>
    <w:rsid w:val="009017D1"/>
    <w:rsid w:val="0091036C"/>
    <w:rsid w:val="009130DB"/>
    <w:rsid w:val="009138E6"/>
    <w:rsid w:val="00940F14"/>
    <w:rsid w:val="00944084"/>
    <w:rsid w:val="00944468"/>
    <w:rsid w:val="00944976"/>
    <w:rsid w:val="00952B6E"/>
    <w:rsid w:val="00953D0E"/>
    <w:rsid w:val="009548A3"/>
    <w:rsid w:val="00957E2D"/>
    <w:rsid w:val="00961D32"/>
    <w:rsid w:val="00982784"/>
    <w:rsid w:val="00983911"/>
    <w:rsid w:val="00993AB5"/>
    <w:rsid w:val="009C3FA8"/>
    <w:rsid w:val="009C6661"/>
    <w:rsid w:val="009E0B94"/>
    <w:rsid w:val="009F70D1"/>
    <w:rsid w:val="00A105AF"/>
    <w:rsid w:val="00A148A1"/>
    <w:rsid w:val="00A2172D"/>
    <w:rsid w:val="00A32866"/>
    <w:rsid w:val="00A44AB7"/>
    <w:rsid w:val="00A52A6A"/>
    <w:rsid w:val="00A742ED"/>
    <w:rsid w:val="00A96262"/>
    <w:rsid w:val="00A97785"/>
    <w:rsid w:val="00AB04F3"/>
    <w:rsid w:val="00AB42F6"/>
    <w:rsid w:val="00AB626E"/>
    <w:rsid w:val="00AB6766"/>
    <w:rsid w:val="00AB7F2B"/>
    <w:rsid w:val="00AD62A6"/>
    <w:rsid w:val="00AD72FD"/>
    <w:rsid w:val="00AD75F8"/>
    <w:rsid w:val="00AD7F54"/>
    <w:rsid w:val="00AE2344"/>
    <w:rsid w:val="00AE636F"/>
    <w:rsid w:val="00AF50D5"/>
    <w:rsid w:val="00AF5131"/>
    <w:rsid w:val="00AF6A34"/>
    <w:rsid w:val="00B00032"/>
    <w:rsid w:val="00B00A4B"/>
    <w:rsid w:val="00B0307B"/>
    <w:rsid w:val="00B23077"/>
    <w:rsid w:val="00B32798"/>
    <w:rsid w:val="00B36A9B"/>
    <w:rsid w:val="00B40199"/>
    <w:rsid w:val="00B42E79"/>
    <w:rsid w:val="00B435C7"/>
    <w:rsid w:val="00B47527"/>
    <w:rsid w:val="00B544D7"/>
    <w:rsid w:val="00B66BED"/>
    <w:rsid w:val="00B81FF3"/>
    <w:rsid w:val="00BA16AA"/>
    <w:rsid w:val="00BB3096"/>
    <w:rsid w:val="00BC33F1"/>
    <w:rsid w:val="00BC69D4"/>
    <w:rsid w:val="00BD3E42"/>
    <w:rsid w:val="00BE3E78"/>
    <w:rsid w:val="00C120FE"/>
    <w:rsid w:val="00C23E87"/>
    <w:rsid w:val="00C31A2D"/>
    <w:rsid w:val="00C46447"/>
    <w:rsid w:val="00C464DC"/>
    <w:rsid w:val="00C475BF"/>
    <w:rsid w:val="00C66208"/>
    <w:rsid w:val="00C725F0"/>
    <w:rsid w:val="00C75B39"/>
    <w:rsid w:val="00C912D3"/>
    <w:rsid w:val="00C92381"/>
    <w:rsid w:val="00C97F4D"/>
    <w:rsid w:val="00CB0E08"/>
    <w:rsid w:val="00CB0E84"/>
    <w:rsid w:val="00CB581A"/>
    <w:rsid w:val="00CE1A3A"/>
    <w:rsid w:val="00CE3001"/>
    <w:rsid w:val="00CF2337"/>
    <w:rsid w:val="00CF2599"/>
    <w:rsid w:val="00D013D3"/>
    <w:rsid w:val="00D01930"/>
    <w:rsid w:val="00D137F6"/>
    <w:rsid w:val="00D35808"/>
    <w:rsid w:val="00D37EB5"/>
    <w:rsid w:val="00D40AF7"/>
    <w:rsid w:val="00D50398"/>
    <w:rsid w:val="00D60294"/>
    <w:rsid w:val="00D64F5A"/>
    <w:rsid w:val="00D90DF6"/>
    <w:rsid w:val="00D94816"/>
    <w:rsid w:val="00DA70DB"/>
    <w:rsid w:val="00DB2581"/>
    <w:rsid w:val="00DB2ACB"/>
    <w:rsid w:val="00DC6E18"/>
    <w:rsid w:val="00DF37C0"/>
    <w:rsid w:val="00E103AC"/>
    <w:rsid w:val="00E42023"/>
    <w:rsid w:val="00E6022E"/>
    <w:rsid w:val="00E73179"/>
    <w:rsid w:val="00E778B3"/>
    <w:rsid w:val="00E84118"/>
    <w:rsid w:val="00EA57A2"/>
    <w:rsid w:val="00EB1C92"/>
    <w:rsid w:val="00EB29F2"/>
    <w:rsid w:val="00ED5203"/>
    <w:rsid w:val="00ED7A04"/>
    <w:rsid w:val="00EF34AC"/>
    <w:rsid w:val="00EF565A"/>
    <w:rsid w:val="00F124BA"/>
    <w:rsid w:val="00F2077E"/>
    <w:rsid w:val="00F3407B"/>
    <w:rsid w:val="00F42034"/>
    <w:rsid w:val="00F43232"/>
    <w:rsid w:val="00F46961"/>
    <w:rsid w:val="00F478F5"/>
    <w:rsid w:val="00F66B54"/>
    <w:rsid w:val="00F67BED"/>
    <w:rsid w:val="00F73DCD"/>
    <w:rsid w:val="00F91181"/>
    <w:rsid w:val="00FA07ED"/>
    <w:rsid w:val="00FC1746"/>
    <w:rsid w:val="00FD128B"/>
    <w:rsid w:val="00FD29EC"/>
    <w:rsid w:val="00FD78C5"/>
    <w:rsid w:val="00FF0ED2"/>
    <w:rsid w:val="00FF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5931F"/>
  <w15:docId w15:val="{528CACD9-0AD2-4557-B72F-0D649838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262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262"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6262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6262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262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262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262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262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262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ighterBullets">
    <w:name w:val="TighterBullets"/>
    <w:uiPriority w:val="99"/>
    <w:rsid w:val="006B1396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73D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3D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962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570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962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E3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F01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9626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962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625B3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96262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522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85229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085229"/>
    <w:pPr>
      <w:spacing w:after="0"/>
    </w:pPr>
  </w:style>
  <w:style w:type="numbering" w:customStyle="1" w:styleId="HeadingsList">
    <w:name w:val="HeadingsList"/>
    <w:uiPriority w:val="99"/>
    <w:rsid w:val="00A96262"/>
    <w:pPr>
      <w:numPr>
        <w:numId w:val="1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1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26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26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2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2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2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46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861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iles\jgordon\working\ListHead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325A1-BD3A-4FDB-9B68-72F4B6C2D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ListHeading.dotx</Template>
  <TotalTime>4724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jgordon</dc:creator>
  <cp:lastModifiedBy>Joseph Gordon</cp:lastModifiedBy>
  <cp:revision>82</cp:revision>
  <dcterms:created xsi:type="dcterms:W3CDTF">2017-01-28T15:27:00Z</dcterms:created>
  <dcterms:modified xsi:type="dcterms:W3CDTF">2017-03-29T20:53:00Z</dcterms:modified>
</cp:coreProperties>
</file>